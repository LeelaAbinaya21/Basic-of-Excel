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BBBFD"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318E959C" wp14:editId="460E3EBD">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44B739B0"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Byw//P3gAA&#10;AA0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475886DA" w14:textId="77777777" w:rsidTr="00FA7409">
        <w:trPr>
          <w:trHeight w:val="4320"/>
        </w:trPr>
        <w:tc>
          <w:tcPr>
            <w:tcW w:w="10800" w:type="dxa"/>
          </w:tcPr>
          <w:p w14:paraId="6437AF9A"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18A490D6" w14:textId="77777777" w:rsidTr="008F1ABD">
        <w:trPr>
          <w:trHeight w:val="944"/>
        </w:trPr>
        <w:tc>
          <w:tcPr>
            <w:tcW w:w="10800" w:type="dxa"/>
            <w:vAlign w:val="center"/>
          </w:tcPr>
          <w:p w14:paraId="2A3A4638" w14:textId="77777777" w:rsidR="004048B0" w:rsidRPr="003A2091" w:rsidRDefault="003A2091" w:rsidP="004048B0">
            <w:pPr>
              <w:pStyle w:val="Title"/>
              <w:rPr>
                <w:sz w:val="56"/>
              </w:rPr>
            </w:pPr>
            <w:r>
              <w:rPr>
                <w:sz w:val="56"/>
              </w:rPr>
              <w:t xml:space="preserve">health </w:t>
            </w:r>
            <w:r w:rsidRPr="003A2091">
              <w:rPr>
                <w:sz w:val="56"/>
              </w:rPr>
              <w:t>insurance claim</w:t>
            </w:r>
          </w:p>
        </w:tc>
      </w:tr>
      <w:tr w:rsidR="004048B0" w:rsidRPr="004048B0" w14:paraId="69EA76AF" w14:textId="77777777" w:rsidTr="008F1ABD">
        <w:trPr>
          <w:trHeight w:val="1528"/>
        </w:trPr>
        <w:tc>
          <w:tcPr>
            <w:tcW w:w="10800" w:type="dxa"/>
            <w:vAlign w:val="center"/>
          </w:tcPr>
          <w:p w14:paraId="7C5527F2" w14:textId="77777777" w:rsidR="004048B0" w:rsidRPr="003A2091" w:rsidRDefault="003A2091" w:rsidP="004048B0">
            <w:pPr>
              <w:pStyle w:val="Subtitle"/>
              <w:framePr w:wrap="auto" w:vAnchor="margin" w:hAnchor="text" w:yAlign="inline"/>
              <w:rPr>
                <w:sz w:val="32"/>
              </w:rPr>
            </w:pPr>
            <w:r w:rsidRPr="003A2091">
              <w:rPr>
                <w:sz w:val="32"/>
              </w:rPr>
              <w:t>analy</w:t>
            </w:r>
            <w:r>
              <w:rPr>
                <w:sz w:val="32"/>
              </w:rPr>
              <w:t>SING</w:t>
            </w:r>
            <w:r w:rsidRPr="003A2091">
              <w:rPr>
                <w:sz w:val="32"/>
              </w:rPr>
              <w:t xml:space="preserve"> the report</w:t>
            </w:r>
          </w:p>
        </w:tc>
      </w:tr>
      <w:tr w:rsidR="004048B0" w:rsidRPr="004048B0" w14:paraId="4BA31075" w14:textId="77777777" w:rsidTr="008F1ABD">
        <w:trPr>
          <w:trHeight w:val="6491"/>
        </w:trPr>
        <w:tc>
          <w:tcPr>
            <w:tcW w:w="10800" w:type="dxa"/>
            <w:vAlign w:val="bottom"/>
          </w:tcPr>
          <w:p w14:paraId="62D7F682" w14:textId="77777777" w:rsidR="004048B0" w:rsidRDefault="003A2091" w:rsidP="003A2091">
            <w:pPr>
              <w:pStyle w:val="CoverInfo"/>
              <w:jc w:val="left"/>
            </w:pPr>
            <w:r>
              <w:t xml:space="preserve">BY </w:t>
            </w:r>
          </w:p>
          <w:p w14:paraId="1218B863" w14:textId="77777777" w:rsidR="003A2091" w:rsidRDefault="003A2091" w:rsidP="003A2091">
            <w:pPr>
              <w:pStyle w:val="CoverInfo"/>
              <w:jc w:val="left"/>
            </w:pPr>
            <w:r>
              <w:t>LEELA ABINAY V</w:t>
            </w:r>
          </w:p>
          <w:p w14:paraId="59667BAA" w14:textId="77777777" w:rsidR="000A2CDC" w:rsidRPr="004048B0" w:rsidRDefault="000A2CDC" w:rsidP="003A2091">
            <w:pPr>
              <w:pStyle w:val="CoverInfo"/>
              <w:jc w:val="left"/>
            </w:pPr>
            <w:r>
              <w:t>GLCA_DA- 2022</w:t>
            </w:r>
          </w:p>
        </w:tc>
      </w:tr>
    </w:tbl>
    <w:p w14:paraId="49BB4154" w14:textId="77777777" w:rsidR="00B678B1" w:rsidRPr="004048B0" w:rsidRDefault="00B678B1" w:rsidP="004048B0"/>
    <w:p w14:paraId="2FC611C7"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5CA4C619" w14:textId="77777777" w:rsidR="007762BF" w:rsidRDefault="00DD4B26">
      <w:pPr>
        <w:rPr>
          <w:rFonts w:asciiTheme="majorHAnsi" w:hAnsiTheme="majorHAnsi" w:cstheme="majorHAnsi"/>
        </w:rPr>
      </w:pPr>
      <w:r>
        <w:rPr>
          <w:rFonts w:ascii="Arial" w:hAnsi="Arial" w:cs="Arial"/>
        </w:rPr>
        <w:lastRenderedPageBreak/>
        <w:t>C</w:t>
      </w:r>
      <w:r w:rsidR="003A2091" w:rsidRPr="00DD4B26">
        <w:rPr>
          <w:rFonts w:ascii="Arial" w:hAnsi="Arial" w:cs="Arial"/>
        </w:rPr>
        <w:t xml:space="preserve">ause and </w:t>
      </w:r>
      <w:r>
        <w:rPr>
          <w:rFonts w:ascii="Arial" w:hAnsi="Arial" w:cs="Arial"/>
        </w:rPr>
        <w:t>E</w:t>
      </w:r>
      <w:r w:rsidR="003A2091" w:rsidRPr="00DD4B26">
        <w:rPr>
          <w:rFonts w:ascii="Arial" w:hAnsi="Arial" w:cs="Arial"/>
        </w:rPr>
        <w:t xml:space="preserve">ffect </w:t>
      </w:r>
      <w:r>
        <w:rPr>
          <w:rFonts w:ascii="Arial" w:hAnsi="Arial" w:cs="Arial"/>
        </w:rPr>
        <w:t>A</w:t>
      </w:r>
      <w:r w:rsidR="003A2091" w:rsidRPr="00DD4B26">
        <w:rPr>
          <w:rFonts w:ascii="Arial" w:hAnsi="Arial" w:cs="Arial"/>
        </w:rPr>
        <w:t xml:space="preserve">nalysis on </w:t>
      </w:r>
      <w:r>
        <w:rPr>
          <w:rFonts w:ascii="Arial" w:hAnsi="Arial" w:cs="Arial"/>
        </w:rPr>
        <w:t>H</w:t>
      </w:r>
      <w:r w:rsidR="003A2091" w:rsidRPr="00DD4B26">
        <w:rPr>
          <w:rFonts w:ascii="Arial" w:hAnsi="Arial" w:cs="Arial"/>
        </w:rPr>
        <w:t>istoric-</w:t>
      </w:r>
      <w:r>
        <w:rPr>
          <w:rFonts w:ascii="Arial" w:hAnsi="Arial" w:cs="Arial"/>
        </w:rPr>
        <w:t>D</w:t>
      </w:r>
      <w:r w:rsidR="003A2091" w:rsidRPr="00DD4B26">
        <w:rPr>
          <w:rFonts w:ascii="Arial" w:hAnsi="Arial" w:cs="Arial"/>
        </w:rPr>
        <w:t xml:space="preserve">ata of </w:t>
      </w:r>
      <w:r>
        <w:rPr>
          <w:rFonts w:ascii="Arial" w:hAnsi="Arial" w:cs="Arial"/>
        </w:rPr>
        <w:t>I</w:t>
      </w:r>
      <w:r w:rsidR="003A2091" w:rsidRPr="00DD4B26">
        <w:rPr>
          <w:rFonts w:ascii="Arial" w:hAnsi="Arial" w:cs="Arial"/>
        </w:rPr>
        <w:t xml:space="preserve">nsurance </w:t>
      </w:r>
      <w:r>
        <w:rPr>
          <w:rFonts w:ascii="Arial" w:hAnsi="Arial" w:cs="Arial"/>
        </w:rPr>
        <w:t>C</w:t>
      </w:r>
      <w:r w:rsidR="003A2091" w:rsidRPr="00DD4B26">
        <w:rPr>
          <w:rFonts w:ascii="Arial" w:hAnsi="Arial" w:cs="Arial"/>
        </w:rPr>
        <w:t>laim</w:t>
      </w:r>
      <w:r>
        <w:rPr>
          <w:rFonts w:ascii="Arial" w:hAnsi="Arial" w:cs="Arial"/>
        </w:rPr>
        <w:t>s.</w:t>
      </w:r>
    </w:p>
    <w:p w14:paraId="38509FDF" w14:textId="77777777" w:rsidR="00DD4B26" w:rsidRDefault="00DD4B26">
      <w:pPr>
        <w:rPr>
          <w:rFonts w:asciiTheme="majorHAnsi" w:hAnsiTheme="majorHAnsi" w:cstheme="majorHAnsi"/>
        </w:rPr>
      </w:pPr>
    </w:p>
    <w:p w14:paraId="08121258" w14:textId="77777777" w:rsidR="00DD4B26" w:rsidRDefault="00DD4B26">
      <w:pPr>
        <w:rPr>
          <w:rFonts w:asciiTheme="majorHAnsi" w:hAnsiTheme="majorHAnsi" w:cstheme="majorHAnsi"/>
        </w:rPr>
      </w:pPr>
    </w:p>
    <w:p w14:paraId="385675C3" w14:textId="77777777" w:rsidR="00DD4B26" w:rsidRDefault="00DD4B26">
      <w:pPr>
        <w:rPr>
          <w:rFonts w:asciiTheme="majorHAnsi" w:hAnsiTheme="majorHAnsi" w:cstheme="majorHAnsi"/>
        </w:rPr>
      </w:pPr>
      <w:r w:rsidRPr="00AB1F5A">
        <w:rPr>
          <w:rFonts w:asciiTheme="majorHAnsi" w:hAnsiTheme="majorHAnsi" w:cstheme="majorHAnsi"/>
          <w:color w:val="FF0000"/>
        </w:rPr>
        <w:t>1</w:t>
      </w:r>
      <w:r>
        <w:rPr>
          <w:rFonts w:asciiTheme="majorHAnsi" w:hAnsiTheme="majorHAnsi" w:cstheme="majorHAnsi"/>
        </w:rPr>
        <w:t>.</w:t>
      </w:r>
      <w:r w:rsidRPr="00DD4B26">
        <w:rPr>
          <w:rFonts w:ascii="Arial" w:hAnsi="Arial" w:cs="Arial"/>
        </w:rPr>
        <w:t>Perform the Exploratory Data</w:t>
      </w:r>
    </w:p>
    <w:p w14:paraId="67F091BB" w14:textId="77777777" w:rsidR="00DD4B26" w:rsidRPr="00DD4B26" w:rsidRDefault="00DD4B26">
      <w:pPr>
        <w:rPr>
          <w:rFonts w:ascii="Arial" w:hAnsi="Arial" w:cs="Arial"/>
        </w:rPr>
      </w:pPr>
      <w:r w:rsidRPr="00DD4B26">
        <w:rPr>
          <w:rFonts w:ascii="Arial" w:hAnsi="Arial" w:cs="Arial"/>
        </w:rPr>
        <w:t>Analysis on the Data</w:t>
      </w:r>
      <w:r>
        <w:rPr>
          <w:rFonts w:ascii="Arial" w:hAnsi="Arial" w:cs="Arial"/>
        </w:rPr>
        <w:t xml:space="preserve">.                                                                                                                                       </w:t>
      </w:r>
    </w:p>
    <w:p w14:paraId="13138F40" w14:textId="77777777" w:rsidR="00DD4B26" w:rsidRPr="006B6C8E" w:rsidRDefault="00DD4B26" w:rsidP="00DD4B26">
      <w:pPr>
        <w:pStyle w:val="ListParagraph"/>
        <w:numPr>
          <w:ilvl w:val="0"/>
          <w:numId w:val="8"/>
        </w:numPr>
        <w:rPr>
          <w:rFonts w:cstheme="minorHAnsi"/>
        </w:rPr>
      </w:pPr>
      <w:r w:rsidRPr="006B6C8E">
        <w:rPr>
          <w:rFonts w:cstheme="minorHAnsi"/>
        </w:rPr>
        <w:t>Identify the categorical and continuous variables?</w:t>
      </w:r>
    </w:p>
    <w:p w14:paraId="706B3555" w14:textId="77777777" w:rsidR="00DD4B26" w:rsidRDefault="00DD4B26">
      <w:pPr>
        <w:rPr>
          <w:rFonts w:asciiTheme="majorHAnsi" w:hAnsiTheme="majorHAnsi" w:cstheme="majorHAnsi"/>
        </w:rPr>
      </w:pPr>
    </w:p>
    <w:p w14:paraId="5BE9E8BA" w14:textId="77777777" w:rsidR="00DD4B26" w:rsidRPr="006B6C8E" w:rsidRDefault="00DD4B26" w:rsidP="00DD4B26">
      <w:pPr>
        <w:ind w:left="4440"/>
        <w:rPr>
          <w:rFonts w:cstheme="minorHAnsi"/>
        </w:rPr>
      </w:pPr>
      <w:r w:rsidRPr="006B6C8E">
        <w:rPr>
          <w:rFonts w:cstheme="minorHAnsi"/>
        </w:rPr>
        <w:t>From the given data, Age and children are discreate variables.</w:t>
      </w:r>
    </w:p>
    <w:p w14:paraId="3792024F" w14:textId="77777777" w:rsidR="00DD4B26" w:rsidRPr="006B6C8E" w:rsidRDefault="00DD4B26" w:rsidP="00DD4B26">
      <w:pPr>
        <w:ind w:left="4440"/>
        <w:rPr>
          <w:rFonts w:cstheme="minorHAnsi"/>
        </w:rPr>
      </w:pPr>
      <w:r w:rsidRPr="006B6C8E">
        <w:rPr>
          <w:rFonts w:cstheme="minorHAnsi"/>
        </w:rPr>
        <w:t>Discreate variables is described that the probability of occurrence</w:t>
      </w:r>
    </w:p>
    <w:p w14:paraId="776F6943" w14:textId="77777777" w:rsidR="00DD4B26" w:rsidRPr="006B6C8E" w:rsidRDefault="00DD4B26" w:rsidP="00DD4B26">
      <w:pPr>
        <w:ind w:left="4440"/>
        <w:rPr>
          <w:rFonts w:cstheme="minorHAnsi"/>
        </w:rPr>
      </w:pPr>
      <w:r w:rsidRPr="006B6C8E">
        <w:rPr>
          <w:rFonts w:cstheme="minorHAnsi"/>
        </w:rPr>
        <w:t>Of a random variable with the certain number of values. A number</w:t>
      </w:r>
    </w:p>
    <w:p w14:paraId="08262402" w14:textId="77777777" w:rsidR="006B6C8E" w:rsidRPr="006B6C8E" w:rsidRDefault="00DD4B26" w:rsidP="00DD4B26">
      <w:pPr>
        <w:ind w:left="4440"/>
        <w:rPr>
          <w:rFonts w:cstheme="minorHAnsi"/>
        </w:rPr>
      </w:pPr>
      <w:r w:rsidRPr="006B6C8E">
        <w:rPr>
          <w:rFonts w:cstheme="minorHAnsi"/>
        </w:rPr>
        <w:t xml:space="preserve">Should not in a </w:t>
      </w:r>
      <w:proofErr w:type="gramStart"/>
      <w:r w:rsidR="006B6C8E" w:rsidRPr="006B6C8E">
        <w:rPr>
          <w:rFonts w:cstheme="minorHAnsi"/>
        </w:rPr>
        <w:t>D</w:t>
      </w:r>
      <w:r w:rsidRPr="006B6C8E">
        <w:rPr>
          <w:rFonts w:cstheme="minorHAnsi"/>
        </w:rPr>
        <w:t>ecima</w:t>
      </w:r>
      <w:r w:rsidR="00AB1F5A">
        <w:rPr>
          <w:rFonts w:cstheme="minorHAnsi"/>
        </w:rPr>
        <w:t xml:space="preserve">l </w:t>
      </w:r>
      <w:r w:rsidRPr="006B6C8E">
        <w:rPr>
          <w:rFonts w:cstheme="minorHAnsi"/>
        </w:rPr>
        <w:t>value</w:t>
      </w:r>
      <w:r w:rsidR="00AB1F5A">
        <w:rPr>
          <w:rFonts w:cstheme="minorHAnsi"/>
        </w:rPr>
        <w:t>s</w:t>
      </w:r>
      <w:proofErr w:type="gramEnd"/>
      <w:r w:rsidRPr="006B6C8E">
        <w:rPr>
          <w:rFonts w:cstheme="minorHAnsi"/>
        </w:rPr>
        <w:t xml:space="preserve">. </w:t>
      </w:r>
      <w:r w:rsidR="006B6C8E" w:rsidRPr="006B6C8E">
        <w:rPr>
          <w:rFonts w:cstheme="minorHAnsi"/>
        </w:rPr>
        <w:t>S</w:t>
      </w:r>
      <w:r w:rsidRPr="006B6C8E">
        <w:rPr>
          <w:rFonts w:cstheme="minorHAnsi"/>
        </w:rPr>
        <w:t>ex</w:t>
      </w:r>
      <w:r w:rsidR="006B6C8E" w:rsidRPr="006B6C8E">
        <w:rPr>
          <w:rFonts w:cstheme="minorHAnsi"/>
        </w:rPr>
        <w:t xml:space="preserve">, smokers, and region are categorial </w:t>
      </w:r>
    </w:p>
    <w:p w14:paraId="3A400D29" w14:textId="77777777" w:rsidR="006B6C8E" w:rsidRPr="006B6C8E" w:rsidRDefault="006B6C8E" w:rsidP="00DD4B26">
      <w:pPr>
        <w:ind w:left="4440"/>
        <w:rPr>
          <w:rFonts w:cstheme="minorHAnsi"/>
        </w:rPr>
      </w:pPr>
      <w:r w:rsidRPr="006B6C8E">
        <w:rPr>
          <w:rFonts w:cstheme="minorHAnsi"/>
        </w:rPr>
        <w:t>With the data represented by some dependence with characters.</w:t>
      </w:r>
    </w:p>
    <w:p w14:paraId="4645ACB8" w14:textId="77777777" w:rsidR="006B6C8E" w:rsidRPr="006B6C8E" w:rsidRDefault="006B6C8E" w:rsidP="00DD4B26">
      <w:pPr>
        <w:ind w:left="4440"/>
        <w:rPr>
          <w:rFonts w:cstheme="minorHAnsi"/>
        </w:rPr>
      </w:pPr>
      <w:r w:rsidRPr="006B6C8E">
        <w:rPr>
          <w:rFonts w:cstheme="minorHAnsi"/>
        </w:rPr>
        <w:t>While BMI, charges</w:t>
      </w:r>
      <w:r w:rsidR="00AB1F5A">
        <w:rPr>
          <w:rFonts w:cstheme="minorHAnsi"/>
        </w:rPr>
        <w:t xml:space="preserve"> </w:t>
      </w:r>
      <w:r w:rsidRPr="006B6C8E">
        <w:rPr>
          <w:rFonts w:cstheme="minorHAnsi"/>
        </w:rPr>
        <w:t>($) are continuous variable continuous variable</w:t>
      </w:r>
    </w:p>
    <w:p w14:paraId="79FFEBFA" w14:textId="77777777" w:rsidR="006B6C8E" w:rsidRDefault="006B6C8E" w:rsidP="00DD4B26">
      <w:pPr>
        <w:ind w:left="4440"/>
        <w:rPr>
          <w:rFonts w:cstheme="minorHAnsi"/>
        </w:rPr>
      </w:pPr>
      <w:r w:rsidRPr="006B6C8E">
        <w:rPr>
          <w:rFonts w:cstheme="minorHAnsi"/>
        </w:rPr>
        <w:t>Are with any numerical values which has decimal values and also with fractional values</w:t>
      </w:r>
      <w:r>
        <w:rPr>
          <w:rFonts w:cstheme="minorHAnsi"/>
        </w:rPr>
        <w:t>.</w:t>
      </w:r>
    </w:p>
    <w:p w14:paraId="6A0CCD8E" w14:textId="77777777" w:rsidR="006B6C8E" w:rsidRDefault="006B6C8E" w:rsidP="00DD4B26">
      <w:pPr>
        <w:ind w:left="4440"/>
        <w:rPr>
          <w:rFonts w:cstheme="minorHAnsi"/>
        </w:rPr>
      </w:pPr>
    </w:p>
    <w:p w14:paraId="0836A49E" w14:textId="77777777" w:rsidR="00B92932" w:rsidRPr="00B92932" w:rsidRDefault="006B6C8E" w:rsidP="006B6C8E">
      <w:pPr>
        <w:pStyle w:val="ListParagraph"/>
        <w:numPr>
          <w:ilvl w:val="0"/>
          <w:numId w:val="8"/>
        </w:numPr>
        <w:rPr>
          <w:rFonts w:cstheme="minorHAnsi"/>
        </w:rPr>
      </w:pPr>
      <w:r>
        <w:t>Make Histograms and box plots (univariate analysis) for continuous variables and do a correlation analysis (multivariate analysis).</w:t>
      </w:r>
      <w:r w:rsidR="00B92932">
        <w:t xml:space="preserve">  </w:t>
      </w:r>
    </w:p>
    <w:p w14:paraId="335607AF" w14:textId="77777777" w:rsidR="00B92932" w:rsidRPr="00B92932" w:rsidRDefault="00B92932" w:rsidP="00B92932">
      <w:pPr>
        <w:pStyle w:val="ListParagraph"/>
        <w:ind w:left="4440"/>
        <w:rPr>
          <w:rFonts w:cstheme="minorHAnsi"/>
        </w:rPr>
      </w:pPr>
      <w:r>
        <w:t xml:space="preserve"> </w:t>
      </w:r>
    </w:p>
    <w:p w14:paraId="06718697" w14:textId="77777777" w:rsidR="00B92932" w:rsidRDefault="00B92932" w:rsidP="00B92932">
      <w:pPr>
        <w:pStyle w:val="ListParagraph"/>
        <w:ind w:left="4440"/>
      </w:pPr>
      <w:r w:rsidRPr="00B92932">
        <w:t>Univariate analysis is the simplest form of analyzing data.</w:t>
      </w:r>
      <w:r>
        <w:t xml:space="preserve">  </w:t>
      </w:r>
    </w:p>
    <w:p w14:paraId="4C45034E" w14:textId="77777777" w:rsidR="00B92932" w:rsidRDefault="00B92932" w:rsidP="00B92932">
      <w:pPr>
        <w:pStyle w:val="ListParagraph"/>
        <w:ind w:left="4440"/>
      </w:pPr>
      <w:r w:rsidRPr="00B92932">
        <w:t>continuous variables are with any numerical value which has decimal values and also with fractional</w:t>
      </w:r>
    </w:p>
    <w:p w14:paraId="0E9CA6DF" w14:textId="77777777" w:rsidR="00B92932" w:rsidRDefault="00B92932" w:rsidP="00B92932">
      <w:pPr>
        <w:pStyle w:val="ListParagraph"/>
        <w:ind w:left="4440"/>
      </w:pPr>
      <w:proofErr w:type="gramStart"/>
      <w:r w:rsidRPr="00B92932">
        <w:t>so</w:t>
      </w:r>
      <w:proofErr w:type="gramEnd"/>
      <w:r w:rsidRPr="00B92932">
        <w:t xml:space="preserve"> we consider that BMI &amp;Charges</w:t>
      </w:r>
      <w:r w:rsidR="00984880">
        <w:t xml:space="preserve"> </w:t>
      </w:r>
      <w:r w:rsidRPr="00B92932">
        <w:t>($) are contin</w:t>
      </w:r>
      <w:r>
        <w:t>u</w:t>
      </w:r>
      <w:r w:rsidRPr="00B92932">
        <w:t>ous variables.</w:t>
      </w:r>
    </w:p>
    <w:p w14:paraId="2ABA8331" w14:textId="77777777" w:rsidR="00B92932" w:rsidRDefault="00B92932" w:rsidP="00B92932">
      <w:pPr>
        <w:pStyle w:val="ListParagraph"/>
        <w:ind w:left="4440"/>
      </w:pPr>
      <w:r w:rsidRPr="00B92932">
        <w:t xml:space="preserve">we want to make histogram chart and also </w:t>
      </w:r>
      <w:proofErr w:type="gramStart"/>
      <w:r w:rsidRPr="00B92932">
        <w:t>box</w:t>
      </w:r>
      <w:r>
        <w:t xml:space="preserve"> </w:t>
      </w:r>
      <w:r w:rsidR="00984880">
        <w:t>.</w:t>
      </w:r>
      <w:proofErr w:type="gramEnd"/>
    </w:p>
    <w:p w14:paraId="5047C1E5" w14:textId="77777777" w:rsidR="00B92932" w:rsidRDefault="00B92932" w:rsidP="00B92932">
      <w:pPr>
        <w:pStyle w:val="ListParagraph"/>
        <w:ind w:left="4440"/>
      </w:pPr>
    </w:p>
    <w:p w14:paraId="6BE658E3" w14:textId="77777777" w:rsidR="00B92932" w:rsidRDefault="00B92932" w:rsidP="00B92932">
      <w:pPr>
        <w:pStyle w:val="ListParagraph"/>
        <w:ind w:left="4440"/>
      </w:pPr>
      <w:r w:rsidRPr="00B92932">
        <w:t>Multivariate analysis method is used to determine the effects of qualification variables.</w:t>
      </w:r>
      <w:r>
        <w:t xml:space="preserve">  </w:t>
      </w:r>
      <w:r w:rsidRPr="00B92932">
        <w:t xml:space="preserve">correlation </w:t>
      </w:r>
      <w:r>
        <w:t>coefficient</w:t>
      </w:r>
      <w:r w:rsidRPr="00B92932">
        <w:t xml:space="preserve"> is used to determine the relations between two properties related to that.</w:t>
      </w:r>
      <w:r>
        <w:t xml:space="preserve"> </w:t>
      </w:r>
      <w:r w:rsidRPr="00B92932">
        <w:t>Age, BMI,</w:t>
      </w:r>
      <w:r>
        <w:t xml:space="preserve"> </w:t>
      </w:r>
      <w:r w:rsidRPr="00B92932">
        <w:t>C</w:t>
      </w:r>
      <w:r>
        <w:t>hildren</w:t>
      </w:r>
      <w:r w:rsidRPr="00B92932">
        <w:t>,</w:t>
      </w:r>
      <w:r>
        <w:t xml:space="preserve"> </w:t>
      </w:r>
      <w:r w:rsidRPr="00B92932">
        <w:t>charg</w:t>
      </w:r>
      <w:r w:rsidR="00984880">
        <w:t xml:space="preserve">es </w:t>
      </w:r>
      <w:r w:rsidRPr="00B92932">
        <w:t>($) are the numerical values.</w:t>
      </w:r>
      <w:r>
        <w:t xml:space="preserve">  </w:t>
      </w:r>
      <w:proofErr w:type="gramStart"/>
      <w:r w:rsidRPr="00B92932">
        <w:t>so</w:t>
      </w:r>
      <w:proofErr w:type="gramEnd"/>
      <w:r w:rsidRPr="00B92932">
        <w:t xml:space="preserve"> we can take the correlation for all the numerical variable</w:t>
      </w:r>
      <w:r w:rsidR="00984880">
        <w:t>.</w:t>
      </w:r>
    </w:p>
    <w:p w14:paraId="7EECEF7A" w14:textId="77777777" w:rsidR="00B92932" w:rsidRPr="00B92932" w:rsidRDefault="00B92932" w:rsidP="00B92932">
      <w:pPr>
        <w:pStyle w:val="ListParagraph"/>
        <w:ind w:left="4440"/>
      </w:pPr>
    </w:p>
    <w:p w14:paraId="62AC14A1" w14:textId="77777777" w:rsidR="00984880" w:rsidRPr="00984880" w:rsidRDefault="00B92932" w:rsidP="00B92932">
      <w:pPr>
        <w:pStyle w:val="ListParagraph"/>
        <w:numPr>
          <w:ilvl w:val="0"/>
          <w:numId w:val="8"/>
        </w:numPr>
        <w:rPr>
          <w:rFonts w:cstheme="minorHAnsi"/>
        </w:rPr>
      </w:pPr>
      <w:r>
        <w:t xml:space="preserve">Make relevant Pivot tables and charts for: </w:t>
      </w:r>
      <w:proofErr w:type="spellStart"/>
      <w:r w:rsidR="00984880">
        <w:t>i</w:t>
      </w:r>
      <w:proofErr w:type="spellEnd"/>
    </w:p>
    <w:p w14:paraId="7EA04152" w14:textId="77777777" w:rsidR="00B92932" w:rsidRPr="000220D6" w:rsidRDefault="00B92932" w:rsidP="00984880">
      <w:pPr>
        <w:pStyle w:val="ListParagraph"/>
        <w:ind w:left="4440"/>
        <w:rPr>
          <w:rFonts w:cstheme="minorHAnsi"/>
        </w:rPr>
      </w:pPr>
      <w:r>
        <w:t xml:space="preserve"> Male/Female ratio and share information on which gender has more smokers ii). Charges vs Age iii). Charges vs BMI</w:t>
      </w:r>
    </w:p>
    <w:p w14:paraId="64F6E903" w14:textId="77777777" w:rsidR="000220D6" w:rsidRPr="00B92932" w:rsidRDefault="000220D6" w:rsidP="000220D6">
      <w:pPr>
        <w:pStyle w:val="ListParagraph"/>
        <w:ind w:left="4440"/>
        <w:rPr>
          <w:rFonts w:cstheme="minorHAnsi"/>
        </w:rPr>
      </w:pPr>
    </w:p>
    <w:p w14:paraId="6F560C9A" w14:textId="77777777" w:rsidR="000220D6" w:rsidRDefault="000220D6" w:rsidP="000220D6">
      <w:pPr>
        <w:pStyle w:val="ListParagraph"/>
        <w:ind w:left="4440"/>
        <w:rPr>
          <w:rFonts w:cstheme="minorHAnsi"/>
        </w:rPr>
      </w:pPr>
      <w:r w:rsidRPr="000220D6">
        <w:rPr>
          <w:rFonts w:cstheme="minorHAnsi"/>
        </w:rPr>
        <w:t>1)Male/ Female ratio of smokers</w:t>
      </w:r>
    </w:p>
    <w:p w14:paraId="532E5B18" w14:textId="77777777" w:rsidR="00B92932" w:rsidRDefault="000220D6" w:rsidP="000220D6">
      <w:pPr>
        <w:pStyle w:val="ListParagraph"/>
        <w:ind w:left="4440"/>
        <w:rPr>
          <w:rFonts w:cstheme="minorHAnsi"/>
        </w:rPr>
      </w:pPr>
      <w:r w:rsidRPr="000220D6">
        <w:t xml:space="preserve"> </w:t>
      </w:r>
      <w:r w:rsidRPr="000220D6">
        <w:rPr>
          <w:rFonts w:cstheme="minorHAnsi"/>
        </w:rPr>
        <w:t>Relevant pivot table and charts</w:t>
      </w:r>
      <w:r>
        <w:rPr>
          <w:rFonts w:cstheme="minorHAnsi"/>
        </w:rPr>
        <w:t>,</w:t>
      </w:r>
    </w:p>
    <w:p w14:paraId="346977F8" w14:textId="77777777" w:rsidR="000220D6" w:rsidRDefault="000220D6" w:rsidP="000220D6">
      <w:pPr>
        <w:pStyle w:val="ListParagraph"/>
        <w:ind w:left="4440"/>
        <w:rPr>
          <w:rFonts w:cstheme="minorHAnsi"/>
        </w:rPr>
      </w:pPr>
      <w:r w:rsidRPr="000220D6">
        <w:rPr>
          <w:rFonts w:cstheme="minorHAnsi"/>
        </w:rPr>
        <w:t>Make Pivot for Sex,</w:t>
      </w:r>
      <w:r w:rsidR="00984880">
        <w:rPr>
          <w:rFonts w:cstheme="minorHAnsi"/>
        </w:rPr>
        <w:t xml:space="preserve"> </w:t>
      </w:r>
      <w:r w:rsidRPr="000220D6">
        <w:rPr>
          <w:rFonts w:cstheme="minorHAnsi"/>
        </w:rPr>
        <w:t>Smokers</w:t>
      </w:r>
      <w:r>
        <w:rPr>
          <w:rFonts w:cstheme="minorHAnsi"/>
        </w:rPr>
        <w:t>,</w:t>
      </w:r>
      <w:r w:rsidRPr="000220D6">
        <w:t xml:space="preserve"> </w:t>
      </w:r>
      <w:r w:rsidRPr="000220D6">
        <w:rPr>
          <w:rFonts w:cstheme="minorHAnsi"/>
        </w:rPr>
        <w:t>Sex is for Differ</w:t>
      </w:r>
      <w:r>
        <w:rPr>
          <w:rFonts w:cstheme="minorHAnsi"/>
        </w:rPr>
        <w:t>entiating</w:t>
      </w:r>
      <w:r w:rsidRPr="000220D6">
        <w:rPr>
          <w:rFonts w:cstheme="minorHAnsi"/>
        </w:rPr>
        <w:t xml:space="preserve"> the Male and Female with Numerical values and also for Smokers</w:t>
      </w:r>
      <w:r>
        <w:rPr>
          <w:rFonts w:cstheme="minorHAnsi"/>
        </w:rPr>
        <w:t>.</w:t>
      </w:r>
      <w:r w:rsidRPr="000220D6">
        <w:t xml:space="preserve"> </w:t>
      </w:r>
      <w:r w:rsidRPr="000220D6">
        <w:rPr>
          <w:rFonts w:cstheme="minorHAnsi"/>
        </w:rPr>
        <w:t>In pivot, sex-rows; smokers</w:t>
      </w:r>
      <w:r>
        <w:rPr>
          <w:rFonts w:cstheme="minorHAnsi"/>
        </w:rPr>
        <w:t xml:space="preserve"> </w:t>
      </w:r>
      <w:r w:rsidRPr="000220D6">
        <w:rPr>
          <w:rFonts w:cstheme="minorHAnsi"/>
        </w:rPr>
        <w:t>-</w:t>
      </w:r>
      <w:proofErr w:type="gramStart"/>
      <w:r w:rsidRPr="000220D6">
        <w:rPr>
          <w:rFonts w:cstheme="minorHAnsi"/>
        </w:rPr>
        <w:t>colum</w:t>
      </w:r>
      <w:r w:rsidR="00AB1F5A">
        <w:rPr>
          <w:rFonts w:cstheme="minorHAnsi"/>
        </w:rPr>
        <w:t>n</w:t>
      </w:r>
      <w:r w:rsidR="00984880">
        <w:rPr>
          <w:rFonts w:cstheme="minorHAnsi"/>
        </w:rPr>
        <w:t xml:space="preserve"> ,</w:t>
      </w:r>
      <w:r w:rsidRPr="000220D6">
        <w:rPr>
          <w:rFonts w:cstheme="minorHAnsi"/>
        </w:rPr>
        <w:t>count</w:t>
      </w:r>
      <w:proofErr w:type="gramEnd"/>
      <w:r w:rsidRPr="000220D6">
        <w:rPr>
          <w:rFonts w:cstheme="minorHAnsi"/>
        </w:rPr>
        <w:t xml:space="preserve"> of smokers -values to make and get the values.</w:t>
      </w:r>
      <w:r w:rsidRPr="000220D6">
        <w:t xml:space="preserve"> </w:t>
      </w:r>
      <w:r w:rsidRPr="000220D6">
        <w:rPr>
          <w:rFonts w:cstheme="minorHAnsi"/>
        </w:rPr>
        <w:t>There are more numbers of Male Smokers with 159.</w:t>
      </w:r>
      <w:r w:rsidRPr="000220D6">
        <w:t xml:space="preserve"> </w:t>
      </w:r>
      <w:r w:rsidRPr="000220D6">
        <w:rPr>
          <w:rFonts w:cstheme="minorHAnsi"/>
        </w:rPr>
        <w:t>For Finding the Ratio of Male/Female dividing the values of Male with Female</w:t>
      </w:r>
      <w:r>
        <w:rPr>
          <w:rFonts w:cstheme="minorHAnsi"/>
        </w:rPr>
        <w:t>.</w:t>
      </w:r>
    </w:p>
    <w:p w14:paraId="4D2C2D2D" w14:textId="77777777" w:rsidR="000220D6" w:rsidRDefault="000220D6" w:rsidP="000220D6">
      <w:pPr>
        <w:pStyle w:val="ListParagraph"/>
        <w:ind w:left="4440"/>
        <w:rPr>
          <w:rFonts w:cstheme="minorHAnsi"/>
        </w:rPr>
      </w:pPr>
    </w:p>
    <w:p w14:paraId="32CDE726" w14:textId="77777777" w:rsidR="000220D6" w:rsidRDefault="000220D6" w:rsidP="000220D6">
      <w:pPr>
        <w:pStyle w:val="ListParagraph"/>
        <w:ind w:left="4440"/>
        <w:rPr>
          <w:rFonts w:cstheme="minorHAnsi"/>
        </w:rPr>
      </w:pPr>
      <w:r>
        <w:rPr>
          <w:rFonts w:cstheme="minorHAnsi"/>
        </w:rPr>
        <w:t>2)</w:t>
      </w:r>
      <w:r w:rsidRPr="000220D6">
        <w:t xml:space="preserve"> </w:t>
      </w:r>
      <w:r w:rsidRPr="000220D6">
        <w:rPr>
          <w:rFonts w:cstheme="minorHAnsi"/>
        </w:rPr>
        <w:t>Age &amp;charges ($)</w:t>
      </w:r>
    </w:p>
    <w:p w14:paraId="20296171" w14:textId="77777777" w:rsidR="000220D6" w:rsidRDefault="000220D6" w:rsidP="000220D6">
      <w:pPr>
        <w:pStyle w:val="ListParagraph"/>
        <w:ind w:left="4440"/>
        <w:rPr>
          <w:rFonts w:cstheme="minorHAnsi"/>
        </w:rPr>
      </w:pPr>
      <w:r w:rsidRPr="000220D6">
        <w:rPr>
          <w:rFonts w:cstheme="minorHAnsi"/>
        </w:rPr>
        <w:t xml:space="preserve">   Make a pivot table for Age </w:t>
      </w:r>
      <w:r w:rsidR="00984880">
        <w:rPr>
          <w:rFonts w:cstheme="minorHAnsi"/>
        </w:rPr>
        <w:t>&amp;</w:t>
      </w:r>
      <w:r w:rsidRPr="000220D6">
        <w:rPr>
          <w:rFonts w:cstheme="minorHAnsi"/>
        </w:rPr>
        <w:t>Charges</w:t>
      </w:r>
      <w:r w:rsidR="00984880">
        <w:rPr>
          <w:rFonts w:cstheme="minorHAnsi"/>
        </w:rPr>
        <w:t xml:space="preserve"> </w:t>
      </w:r>
      <w:r w:rsidRPr="000220D6">
        <w:rPr>
          <w:rFonts w:cstheme="minorHAnsi"/>
        </w:rPr>
        <w:t>($</w:t>
      </w:r>
      <w:proofErr w:type="gramStart"/>
      <w:r>
        <w:rPr>
          <w:rFonts w:cstheme="minorHAnsi"/>
        </w:rPr>
        <w:t>),</w:t>
      </w:r>
      <w:r w:rsidRPr="000220D6">
        <w:rPr>
          <w:rFonts w:cstheme="minorHAnsi"/>
        </w:rPr>
        <w:t>In</w:t>
      </w:r>
      <w:proofErr w:type="gramEnd"/>
      <w:r w:rsidRPr="000220D6">
        <w:rPr>
          <w:rFonts w:cstheme="minorHAnsi"/>
        </w:rPr>
        <w:t xml:space="preserve"> pivot Table drag the BMI into the Row box,</w:t>
      </w:r>
      <w:r>
        <w:rPr>
          <w:rFonts w:cstheme="minorHAnsi"/>
        </w:rPr>
        <w:t xml:space="preserve"> </w:t>
      </w:r>
      <w:r w:rsidRPr="000220D6">
        <w:rPr>
          <w:rFonts w:cstheme="minorHAnsi"/>
        </w:rPr>
        <w:t>Charges($)into the value box with the changes of Average value.</w:t>
      </w:r>
      <w:r w:rsidRPr="000220D6">
        <w:t xml:space="preserve"> </w:t>
      </w:r>
      <w:r w:rsidRPr="000220D6">
        <w:rPr>
          <w:rFonts w:cstheme="minorHAnsi"/>
        </w:rPr>
        <w:t>we obtain the pivot table with numerical values.</w:t>
      </w:r>
      <w:r w:rsidRPr="000220D6">
        <w:t xml:space="preserve"> </w:t>
      </w:r>
      <w:r w:rsidRPr="000220D6">
        <w:rPr>
          <w:rFonts w:cstheme="minorHAnsi"/>
        </w:rPr>
        <w:t>put the line chart for the values representation.</w:t>
      </w:r>
    </w:p>
    <w:p w14:paraId="6E8BEE36" w14:textId="77777777" w:rsidR="00D2150C" w:rsidRDefault="00D2150C" w:rsidP="000220D6">
      <w:pPr>
        <w:pStyle w:val="ListParagraph"/>
        <w:ind w:left="4440"/>
        <w:rPr>
          <w:rFonts w:cstheme="minorHAnsi"/>
        </w:rPr>
      </w:pPr>
    </w:p>
    <w:p w14:paraId="093E765F" w14:textId="77777777" w:rsidR="000220D6" w:rsidRDefault="00D2150C" w:rsidP="000220D6">
      <w:pPr>
        <w:pStyle w:val="ListParagraph"/>
        <w:ind w:left="4440"/>
        <w:rPr>
          <w:rFonts w:cstheme="minorHAnsi"/>
        </w:rPr>
      </w:pPr>
      <w:r>
        <w:rPr>
          <w:rFonts w:cstheme="minorHAnsi"/>
        </w:rPr>
        <w:t>3)</w:t>
      </w:r>
      <w:r w:rsidRPr="00D2150C">
        <w:rPr>
          <w:rFonts w:cstheme="minorHAnsi"/>
        </w:rPr>
        <w:t>BMI &amp; Charges ($)</w:t>
      </w:r>
    </w:p>
    <w:p w14:paraId="3C4FCB97" w14:textId="77777777" w:rsidR="00D2150C" w:rsidRDefault="00D2150C" w:rsidP="000220D6">
      <w:pPr>
        <w:pStyle w:val="ListParagraph"/>
        <w:ind w:left="4440"/>
        <w:rPr>
          <w:rFonts w:cstheme="minorHAnsi"/>
        </w:rPr>
      </w:pPr>
      <w:r w:rsidRPr="00D2150C">
        <w:rPr>
          <w:rFonts w:cstheme="minorHAnsi"/>
        </w:rPr>
        <w:t>Make pivot table for BMI &amp; Charges (</w:t>
      </w:r>
      <w:proofErr w:type="gramStart"/>
      <w:r w:rsidRPr="00D2150C">
        <w:rPr>
          <w:rFonts w:cstheme="minorHAnsi"/>
        </w:rPr>
        <w:t>$)In</w:t>
      </w:r>
      <w:proofErr w:type="gramEnd"/>
      <w:r w:rsidRPr="00D2150C">
        <w:rPr>
          <w:rFonts w:cstheme="minorHAnsi"/>
        </w:rPr>
        <w:t xml:space="preserve"> pivot Table Drag the Age into the Rows box,</w:t>
      </w:r>
      <w:r>
        <w:rPr>
          <w:rFonts w:cstheme="minorHAnsi"/>
        </w:rPr>
        <w:t xml:space="preserve"> </w:t>
      </w:r>
      <w:r w:rsidRPr="00D2150C">
        <w:rPr>
          <w:rFonts w:cstheme="minorHAnsi"/>
        </w:rPr>
        <w:t xml:space="preserve">charges($) into the value  box with the changes of </w:t>
      </w:r>
      <w:r w:rsidRPr="00D2150C">
        <w:rPr>
          <w:rFonts w:cstheme="minorHAnsi"/>
        </w:rPr>
        <w:lastRenderedPageBreak/>
        <w:t>Average Value.</w:t>
      </w:r>
      <w:r w:rsidRPr="00D2150C">
        <w:t xml:space="preserve"> </w:t>
      </w:r>
      <w:r w:rsidRPr="00D2150C">
        <w:rPr>
          <w:rFonts w:cstheme="minorHAnsi"/>
        </w:rPr>
        <w:t>we obtain the pivot tables with Numerical values.</w:t>
      </w:r>
      <w:r w:rsidRPr="00D2150C">
        <w:t xml:space="preserve"> </w:t>
      </w:r>
      <w:r w:rsidRPr="00D2150C">
        <w:rPr>
          <w:rFonts w:cstheme="minorHAnsi"/>
        </w:rPr>
        <w:t>put the radar chart because the values and the crest and trough are visible with good representation.</w:t>
      </w:r>
    </w:p>
    <w:p w14:paraId="5C4238B8" w14:textId="77777777" w:rsidR="00D2150C" w:rsidRDefault="00D2150C" w:rsidP="000220D6">
      <w:pPr>
        <w:pStyle w:val="ListParagraph"/>
        <w:ind w:left="4440"/>
        <w:rPr>
          <w:rFonts w:cstheme="minorHAnsi"/>
        </w:rPr>
      </w:pPr>
    </w:p>
    <w:p w14:paraId="7386D504" w14:textId="77777777" w:rsidR="00D2150C" w:rsidRDefault="00D2150C" w:rsidP="000220D6">
      <w:pPr>
        <w:pStyle w:val="ListParagraph"/>
        <w:ind w:left="4440"/>
        <w:rPr>
          <w:rFonts w:cstheme="minorHAnsi"/>
        </w:rPr>
      </w:pPr>
      <w:r w:rsidRPr="00D2150C">
        <w:rPr>
          <w:rFonts w:cstheme="minorHAnsi"/>
        </w:rPr>
        <w:t>4) Charges</w:t>
      </w:r>
      <w:r w:rsidR="00984880">
        <w:rPr>
          <w:rFonts w:cstheme="minorHAnsi"/>
        </w:rPr>
        <w:t xml:space="preserve"> </w:t>
      </w:r>
      <w:r w:rsidRPr="00D2150C">
        <w:rPr>
          <w:rFonts w:cstheme="minorHAnsi"/>
        </w:rPr>
        <w:t>($) of smoker vs non smokers</w:t>
      </w:r>
    </w:p>
    <w:p w14:paraId="16A6E30E" w14:textId="77777777" w:rsidR="00D2150C" w:rsidRDefault="00D2150C" w:rsidP="000220D6">
      <w:pPr>
        <w:pStyle w:val="ListParagraph"/>
        <w:ind w:left="4440"/>
        <w:rPr>
          <w:rFonts w:cstheme="minorHAnsi"/>
        </w:rPr>
      </w:pPr>
      <w:r w:rsidRPr="00D2150C">
        <w:rPr>
          <w:rFonts w:cstheme="minorHAnsi"/>
        </w:rPr>
        <w:t xml:space="preserve">Make a pivot table for </w:t>
      </w:r>
      <w:r w:rsidR="005E20BE">
        <w:rPr>
          <w:rFonts w:cstheme="minorHAnsi"/>
        </w:rPr>
        <w:t>C</w:t>
      </w:r>
      <w:r w:rsidRPr="00D2150C">
        <w:rPr>
          <w:rFonts w:cstheme="minorHAnsi"/>
        </w:rPr>
        <w:t>harger</w:t>
      </w:r>
      <w:r w:rsidR="00984880">
        <w:rPr>
          <w:rFonts w:cstheme="minorHAnsi"/>
        </w:rPr>
        <w:t xml:space="preserve"> </w:t>
      </w:r>
      <w:r w:rsidRPr="00D2150C">
        <w:rPr>
          <w:rFonts w:cstheme="minorHAnsi"/>
        </w:rPr>
        <w:t>(</w:t>
      </w:r>
      <w:proofErr w:type="gramStart"/>
      <w:r w:rsidRPr="00D2150C">
        <w:rPr>
          <w:rFonts w:cstheme="minorHAnsi"/>
        </w:rPr>
        <w:t>$)smokers</w:t>
      </w:r>
      <w:proofErr w:type="gramEnd"/>
      <w:r w:rsidRPr="00D2150C">
        <w:rPr>
          <w:rFonts w:cstheme="minorHAnsi"/>
        </w:rPr>
        <w:t xml:space="preserve"> vs </w:t>
      </w:r>
      <w:r w:rsidR="005E20BE">
        <w:rPr>
          <w:rFonts w:cstheme="minorHAnsi"/>
        </w:rPr>
        <w:t>N</w:t>
      </w:r>
      <w:r w:rsidRPr="00D2150C">
        <w:rPr>
          <w:rFonts w:cstheme="minorHAnsi"/>
        </w:rPr>
        <w:t>onsmokers</w:t>
      </w:r>
      <w:r>
        <w:rPr>
          <w:rFonts w:cstheme="minorHAnsi"/>
        </w:rPr>
        <w:t>,</w:t>
      </w:r>
      <w:r w:rsidRPr="00D2150C">
        <w:t xml:space="preserve"> </w:t>
      </w:r>
      <w:r w:rsidRPr="00D2150C">
        <w:rPr>
          <w:rFonts w:cstheme="minorHAnsi"/>
        </w:rPr>
        <w:t>In pivot table drag the smokers into the rows box</w:t>
      </w:r>
      <w:r>
        <w:rPr>
          <w:rFonts w:cstheme="minorHAnsi"/>
        </w:rPr>
        <w:t xml:space="preserve"> </w:t>
      </w:r>
      <w:r w:rsidRPr="00D2150C">
        <w:rPr>
          <w:rFonts w:cstheme="minorHAnsi"/>
        </w:rPr>
        <w:t>,charges($)into the value box with the changes of average .</w:t>
      </w:r>
      <w:r w:rsidRPr="00D2150C">
        <w:t xml:space="preserve"> </w:t>
      </w:r>
      <w:r w:rsidRPr="00D2150C">
        <w:rPr>
          <w:rFonts w:cstheme="minorHAnsi"/>
        </w:rPr>
        <w:t xml:space="preserve">we obtain the pivot tables with numerical </w:t>
      </w:r>
      <w:proofErr w:type="gramStart"/>
      <w:r w:rsidR="005E20BE">
        <w:rPr>
          <w:rFonts w:cstheme="minorHAnsi"/>
        </w:rPr>
        <w:t>V</w:t>
      </w:r>
      <w:r w:rsidRPr="00D2150C">
        <w:rPr>
          <w:rFonts w:cstheme="minorHAnsi"/>
        </w:rPr>
        <w:t>alue .</w:t>
      </w:r>
      <w:proofErr w:type="gramEnd"/>
      <w:r w:rsidRPr="00D2150C">
        <w:t xml:space="preserve"> </w:t>
      </w:r>
      <w:r w:rsidRPr="00D2150C">
        <w:rPr>
          <w:rFonts w:cstheme="minorHAnsi"/>
        </w:rPr>
        <w:t xml:space="preserve">put   the bar chart for </w:t>
      </w:r>
      <w:r w:rsidR="005E20BE">
        <w:rPr>
          <w:rFonts w:cstheme="minorHAnsi"/>
        </w:rPr>
        <w:t>C</w:t>
      </w:r>
      <w:r w:rsidRPr="00D2150C">
        <w:rPr>
          <w:rFonts w:cstheme="minorHAnsi"/>
        </w:rPr>
        <w:t>harges</w:t>
      </w:r>
      <w:r w:rsidR="00984880">
        <w:rPr>
          <w:rFonts w:cstheme="minorHAnsi"/>
        </w:rPr>
        <w:t xml:space="preserve"> </w:t>
      </w:r>
      <w:r w:rsidRPr="00D2150C">
        <w:rPr>
          <w:rFonts w:cstheme="minorHAnsi"/>
        </w:rPr>
        <w:t xml:space="preserve">($) of smoker vs </w:t>
      </w:r>
      <w:r w:rsidR="005E20BE">
        <w:rPr>
          <w:rFonts w:cstheme="minorHAnsi"/>
        </w:rPr>
        <w:t>N</w:t>
      </w:r>
      <w:r w:rsidRPr="00D2150C">
        <w:rPr>
          <w:rFonts w:cstheme="minorHAnsi"/>
        </w:rPr>
        <w:t>on</w:t>
      </w:r>
      <w:r w:rsidR="00984880">
        <w:rPr>
          <w:rFonts w:cstheme="minorHAnsi"/>
        </w:rPr>
        <w:t>-</w:t>
      </w:r>
      <w:r w:rsidRPr="00D2150C">
        <w:rPr>
          <w:rFonts w:cstheme="minorHAnsi"/>
        </w:rPr>
        <w:t>smoker</w:t>
      </w:r>
      <w:r>
        <w:rPr>
          <w:rFonts w:cstheme="minorHAnsi"/>
        </w:rPr>
        <w:t>.</w:t>
      </w:r>
    </w:p>
    <w:p w14:paraId="1B615971" w14:textId="77777777" w:rsidR="00D2150C" w:rsidRDefault="00D2150C" w:rsidP="000220D6">
      <w:pPr>
        <w:pStyle w:val="ListParagraph"/>
        <w:ind w:left="4440"/>
        <w:rPr>
          <w:rFonts w:cstheme="minorHAnsi"/>
        </w:rPr>
      </w:pPr>
    </w:p>
    <w:p w14:paraId="00B1173A" w14:textId="77777777" w:rsidR="00D2150C" w:rsidRDefault="00D2150C" w:rsidP="005E20BE">
      <w:pPr>
        <w:pStyle w:val="ListParagraph"/>
        <w:numPr>
          <w:ilvl w:val="0"/>
          <w:numId w:val="8"/>
        </w:numPr>
      </w:pPr>
      <w:r>
        <w:t>Region-wise smokers vs Non-smokers analysis with one or more pivot table and charts</w:t>
      </w:r>
      <w:r w:rsidR="00984880">
        <w:t>.</w:t>
      </w:r>
    </w:p>
    <w:p w14:paraId="24D4B103" w14:textId="77777777" w:rsidR="005E20BE" w:rsidRDefault="005E20BE" w:rsidP="005E20BE">
      <w:pPr>
        <w:ind w:left="4080"/>
      </w:pPr>
    </w:p>
    <w:p w14:paraId="0E9788A0" w14:textId="77777777" w:rsidR="005E20BE" w:rsidRDefault="005E20BE" w:rsidP="005E20BE">
      <w:pPr>
        <w:pStyle w:val="ListParagraph"/>
        <w:ind w:left="4440"/>
        <w:rPr>
          <w:rFonts w:cstheme="minorHAnsi"/>
        </w:rPr>
      </w:pPr>
      <w:r>
        <w:rPr>
          <w:rFonts w:cstheme="minorHAnsi"/>
        </w:rPr>
        <w:t xml:space="preserve"> From the given source of the data we wanted to analysis the smoker vs </w:t>
      </w:r>
      <w:proofErr w:type="spellStart"/>
      <w:r>
        <w:rPr>
          <w:rFonts w:cstheme="minorHAnsi"/>
        </w:rPr>
        <w:t>non smoker</w:t>
      </w:r>
      <w:proofErr w:type="spellEnd"/>
      <w:r>
        <w:rPr>
          <w:rFonts w:cstheme="minorHAnsi"/>
        </w:rPr>
        <w:t xml:space="preserve"> in the region using pivot </w:t>
      </w:r>
      <w:proofErr w:type="gramStart"/>
      <w:r>
        <w:rPr>
          <w:rFonts w:cstheme="minorHAnsi"/>
        </w:rPr>
        <w:t>table .select</w:t>
      </w:r>
      <w:proofErr w:type="gramEnd"/>
      <w:r>
        <w:rPr>
          <w:rFonts w:cstheme="minorHAnsi"/>
        </w:rPr>
        <w:t xml:space="preserve"> the insert from the menu list and click pivot table option using the select the relevant option for the pivot and drag it into the box we got the pivot table. By using that chart of smokers in the region.</w:t>
      </w:r>
    </w:p>
    <w:p w14:paraId="66611A82" w14:textId="77777777" w:rsidR="005E20BE" w:rsidRDefault="005E20BE" w:rsidP="005E20BE">
      <w:pPr>
        <w:pStyle w:val="ListParagraph"/>
        <w:ind w:left="4440"/>
        <w:rPr>
          <w:rFonts w:cstheme="minorHAnsi"/>
        </w:rPr>
      </w:pPr>
    </w:p>
    <w:p w14:paraId="3642CE26" w14:textId="77777777" w:rsidR="005E20BE" w:rsidRDefault="005E20BE" w:rsidP="005E20BE">
      <w:pPr>
        <w:pStyle w:val="ListParagraph"/>
        <w:numPr>
          <w:ilvl w:val="0"/>
          <w:numId w:val="8"/>
        </w:numPr>
      </w:pPr>
      <w:r>
        <w:t>Region-wise charges for smoker vs non-smoker?</w:t>
      </w:r>
    </w:p>
    <w:p w14:paraId="3BEB4C97" w14:textId="77777777" w:rsidR="005E20BE" w:rsidRDefault="005E20BE" w:rsidP="005E20BE">
      <w:pPr>
        <w:pStyle w:val="ListParagraph"/>
        <w:ind w:left="4440"/>
      </w:pPr>
      <w:r>
        <w:t xml:space="preserve">Using pivot </w:t>
      </w:r>
      <w:r w:rsidR="00984880">
        <w:t>T</w:t>
      </w:r>
      <w:r>
        <w:t>able</w:t>
      </w:r>
      <w:r w:rsidR="000A2CDC">
        <w:t>-</w:t>
      </w:r>
      <w:r>
        <w:t xml:space="preserve"> we can analysis the </w:t>
      </w:r>
      <w:proofErr w:type="gramStart"/>
      <w:r>
        <w:t>smokers</w:t>
      </w:r>
      <w:proofErr w:type="gramEnd"/>
      <w:r>
        <w:t xml:space="preserve"> vs non -smoker wise charges</w:t>
      </w:r>
      <w:r w:rsidR="00984880">
        <w:t xml:space="preserve"> </w:t>
      </w:r>
      <w:r>
        <w:t>($) with region and we conclude with the average of the charges</w:t>
      </w:r>
      <w:r w:rsidR="00984880">
        <w:t xml:space="preserve"> </w:t>
      </w:r>
      <w:r>
        <w:t>($)</w:t>
      </w:r>
      <w:r w:rsidR="00984880">
        <w:t xml:space="preserve"> </w:t>
      </w:r>
      <w:r>
        <w:t>values.</w:t>
      </w:r>
    </w:p>
    <w:p w14:paraId="4CE60CF4" w14:textId="77777777" w:rsidR="005E20BE" w:rsidRDefault="005E20BE" w:rsidP="005E20BE">
      <w:pPr>
        <w:pStyle w:val="ListParagraph"/>
        <w:ind w:left="4440"/>
      </w:pPr>
    </w:p>
    <w:p w14:paraId="308BCD26" w14:textId="77777777" w:rsidR="005E20BE" w:rsidRDefault="00984880" w:rsidP="00A63D08">
      <w:pPr>
        <w:pStyle w:val="ListParagraph"/>
        <w:numPr>
          <w:ilvl w:val="0"/>
          <w:numId w:val="8"/>
        </w:numPr>
      </w:pPr>
      <w:proofErr w:type="gramStart"/>
      <w:r>
        <w:t>Has</w:t>
      </w:r>
      <w:proofErr w:type="gramEnd"/>
      <w:r>
        <w:t xml:space="preserve"> </w:t>
      </w:r>
      <w:r w:rsidR="00A63D08">
        <w:t xml:space="preserve">charges got something to do with the number of </w:t>
      </w:r>
      <w:r>
        <w:t>D</w:t>
      </w:r>
      <w:r w:rsidR="00A63D08">
        <w:t>ependents</w:t>
      </w:r>
      <w:r>
        <w:t>?</w:t>
      </w:r>
    </w:p>
    <w:p w14:paraId="7E4A02D8" w14:textId="77777777" w:rsidR="00A63D08" w:rsidRDefault="00A63D08" w:rsidP="00A63D08">
      <w:pPr>
        <w:pStyle w:val="ListParagraph"/>
        <w:ind w:left="4440"/>
        <w:rPr>
          <w:rFonts w:cstheme="minorHAnsi"/>
        </w:rPr>
      </w:pPr>
      <w:r>
        <w:rPr>
          <w:rFonts w:cstheme="minorHAnsi"/>
        </w:rPr>
        <w:t xml:space="preserve">From the given source the children are dependent with the family members. </w:t>
      </w:r>
      <w:proofErr w:type="gramStart"/>
      <w:r w:rsidR="00984880">
        <w:rPr>
          <w:rFonts w:cstheme="minorHAnsi"/>
        </w:rPr>
        <w:t>So</w:t>
      </w:r>
      <w:proofErr w:type="gramEnd"/>
      <w:r>
        <w:rPr>
          <w:rFonts w:cstheme="minorHAnsi"/>
        </w:rPr>
        <w:t xml:space="preserve"> we can calculate the correlation to find the accurate numerical value. by using the formula of CORREL condition we can find </w:t>
      </w:r>
    </w:p>
    <w:p w14:paraId="785C02B7" w14:textId="77777777" w:rsidR="00A63D08" w:rsidRDefault="00A63D08" w:rsidP="00A63D08">
      <w:pPr>
        <w:pStyle w:val="ListParagraph"/>
        <w:ind w:left="4440"/>
        <w:rPr>
          <w:rFonts w:cstheme="minorHAnsi"/>
        </w:rPr>
      </w:pPr>
      <w:r>
        <w:rPr>
          <w:rFonts w:cstheme="minorHAnsi"/>
        </w:rPr>
        <w:t xml:space="preserve">Since it has a positive </w:t>
      </w:r>
      <w:r w:rsidR="00984880">
        <w:rPr>
          <w:rFonts w:cstheme="minorHAnsi"/>
        </w:rPr>
        <w:t>C</w:t>
      </w:r>
      <w:r>
        <w:rPr>
          <w:rFonts w:cstheme="minorHAnsi"/>
        </w:rPr>
        <w:t>orrelatio</w:t>
      </w:r>
      <w:r w:rsidR="00AB1F5A">
        <w:rPr>
          <w:rFonts w:cstheme="minorHAnsi"/>
        </w:rPr>
        <w:t>n</w:t>
      </w:r>
      <w:proofErr w:type="gramStart"/>
      <w:r w:rsidR="000A2CDC">
        <w:rPr>
          <w:rFonts w:cstheme="minorHAnsi"/>
        </w:rPr>
        <w:t>-</w:t>
      </w:r>
      <w:r w:rsidR="00AB1F5A">
        <w:rPr>
          <w:rFonts w:cstheme="minorHAnsi"/>
        </w:rPr>
        <w:t xml:space="preserve"> </w:t>
      </w:r>
      <w:r>
        <w:rPr>
          <w:rFonts w:cstheme="minorHAnsi"/>
        </w:rPr>
        <w:t xml:space="preserve"> can</w:t>
      </w:r>
      <w:proofErr w:type="gramEnd"/>
      <w:r>
        <w:rPr>
          <w:rFonts w:cstheme="minorHAnsi"/>
        </w:rPr>
        <w:t xml:space="preserve"> say that it is dependent.</w:t>
      </w:r>
    </w:p>
    <w:p w14:paraId="7CE11632" w14:textId="77777777" w:rsidR="00A63D08" w:rsidRDefault="00A63D08" w:rsidP="00A63D08">
      <w:pPr>
        <w:pStyle w:val="ListParagraph"/>
        <w:ind w:left="4440"/>
        <w:rPr>
          <w:rFonts w:cstheme="minorHAnsi"/>
        </w:rPr>
      </w:pPr>
    </w:p>
    <w:p w14:paraId="621D75C5" w14:textId="77777777" w:rsidR="00A63D08" w:rsidRDefault="00A63D08" w:rsidP="00A63D08">
      <w:pPr>
        <w:pStyle w:val="ListParagraph"/>
        <w:numPr>
          <w:ilvl w:val="0"/>
          <w:numId w:val="8"/>
        </w:numPr>
      </w:pPr>
      <w:r>
        <w:t>Do a similar dependent-charges analysis, Region-wise?</w:t>
      </w:r>
    </w:p>
    <w:p w14:paraId="1F3BFF47" w14:textId="77777777" w:rsidR="00A63D08" w:rsidRDefault="00A63D08" w:rsidP="00A63D08">
      <w:pPr>
        <w:pStyle w:val="ListParagraph"/>
        <w:ind w:left="4440"/>
      </w:pPr>
      <w:r>
        <w:t>From the given source similar dependent of children and charges</w:t>
      </w:r>
      <w:r w:rsidR="00984880">
        <w:t xml:space="preserve"> </w:t>
      </w:r>
      <w:r>
        <w:t xml:space="preserve">($) with relevant region. Using pivot </w:t>
      </w:r>
      <w:r w:rsidR="000A2CDC">
        <w:t>-</w:t>
      </w:r>
      <w:r w:rsidR="00984880">
        <w:t>T</w:t>
      </w:r>
      <w:r>
        <w:t>able we can find the numerical in average with respective region.</w:t>
      </w:r>
    </w:p>
    <w:p w14:paraId="5BBD122B" w14:textId="77777777" w:rsidR="00A63D08" w:rsidRDefault="00A63D08" w:rsidP="00A63D08">
      <w:pPr>
        <w:pStyle w:val="ListParagraph"/>
        <w:ind w:left="4440"/>
      </w:pPr>
    </w:p>
    <w:p w14:paraId="7F6EF17B" w14:textId="77777777" w:rsidR="00A63D08" w:rsidRDefault="00A63D08" w:rsidP="00A63D08">
      <w:pPr>
        <w:pStyle w:val="ListParagraph"/>
        <w:numPr>
          <w:ilvl w:val="0"/>
          <w:numId w:val="8"/>
        </w:numPr>
      </w:pPr>
      <w:r>
        <w:t xml:space="preserve"> Do at least one more pivot table and chart of your own choice on the remaining variables?</w:t>
      </w:r>
    </w:p>
    <w:p w14:paraId="5E32F12B" w14:textId="77777777" w:rsidR="008D1FF5" w:rsidRDefault="00A63D08" w:rsidP="008D1FF5">
      <w:pPr>
        <w:pStyle w:val="ListParagraph"/>
        <w:ind w:left="4440"/>
      </w:pPr>
      <w:r>
        <w:t xml:space="preserve">From the given data we wanted to find the pivot table analysis for our own choice. </w:t>
      </w:r>
      <w:proofErr w:type="gramStart"/>
      <w:r w:rsidR="00AB1F5A">
        <w:t>So</w:t>
      </w:r>
      <w:proofErr w:type="gramEnd"/>
      <w:r w:rsidR="00AB1F5A">
        <w:t xml:space="preserve"> </w:t>
      </w:r>
      <w:r>
        <w:t>the calculation is for sex, smoker and charges</w:t>
      </w:r>
      <w:r w:rsidR="00AB1F5A">
        <w:t xml:space="preserve"> </w:t>
      </w:r>
      <w:r>
        <w:t>($)</w:t>
      </w:r>
      <w:r w:rsidR="008D1FF5">
        <w:t xml:space="preserve">. </w:t>
      </w:r>
      <w:proofErr w:type="gramStart"/>
      <w:r w:rsidR="008D1FF5">
        <w:t>After  the</w:t>
      </w:r>
      <w:proofErr w:type="gramEnd"/>
      <w:r w:rsidR="008D1FF5">
        <w:t xml:space="preserve">  pivot table we can click the recommended chart click the bar chart.</w:t>
      </w:r>
    </w:p>
    <w:p w14:paraId="635AF7A1" w14:textId="77777777" w:rsidR="008D1FF5" w:rsidRDefault="008D1FF5" w:rsidP="008D1FF5">
      <w:pPr>
        <w:pStyle w:val="ListParagraph"/>
        <w:numPr>
          <w:ilvl w:val="0"/>
          <w:numId w:val="8"/>
        </w:numPr>
      </w:pPr>
      <w:r>
        <w:t>Give your understanding from the patterns observed in point</w:t>
      </w:r>
      <w:r w:rsidR="0049224A">
        <w:t>(b)</w:t>
      </w:r>
    </w:p>
    <w:p w14:paraId="33DAC2BE" w14:textId="77777777" w:rsidR="008D1FF5" w:rsidRDefault="00984880" w:rsidP="008D1FF5">
      <w:pPr>
        <w:pStyle w:val="ListParagraph"/>
        <w:ind w:left="4440"/>
      </w:pPr>
      <w:r>
        <w:t>S</w:t>
      </w:r>
      <w:r w:rsidR="008D1FF5">
        <w:t xml:space="preserve">tatement: </w:t>
      </w:r>
      <w:r>
        <w:t>U</w:t>
      </w:r>
      <w:r w:rsidR="008D1FF5">
        <w:t xml:space="preserve">nivariate analysis and continuous variable values are </w:t>
      </w:r>
    </w:p>
    <w:p w14:paraId="6A6DB209" w14:textId="77777777" w:rsidR="008D1FF5" w:rsidRDefault="008D1FF5" w:rsidP="008D1FF5">
      <w:pPr>
        <w:pStyle w:val="ListParagraph"/>
        <w:ind w:left="4440"/>
      </w:pPr>
      <w:r>
        <w:t xml:space="preserve">Separated </w:t>
      </w:r>
      <w:r w:rsidR="00984880">
        <w:t>H</w:t>
      </w:r>
      <w:r>
        <w:t xml:space="preserve">istogram plot is for BMI&amp; charges ($) because the values are </w:t>
      </w:r>
      <w:proofErr w:type="gramStart"/>
      <w:r>
        <w:t>In</w:t>
      </w:r>
      <w:proofErr w:type="gramEnd"/>
      <w:r>
        <w:t xml:space="preserve"> decimal. For correlation take the </w:t>
      </w:r>
      <w:proofErr w:type="gramStart"/>
      <w:r>
        <w:t>values  of</w:t>
      </w:r>
      <w:proofErr w:type="gramEnd"/>
      <w:r>
        <w:t xml:space="preserve"> ages , BMI, children and also charges($) which is numerical . using the data in menu list with data analysis, select the correlation process with the x and y range and also with output range</w:t>
      </w:r>
      <w:r w:rsidR="0049224A">
        <w:t>.</w:t>
      </w:r>
    </w:p>
    <w:p w14:paraId="0D53FA42" w14:textId="77777777" w:rsidR="0049224A" w:rsidRDefault="0049224A" w:rsidP="008D1FF5">
      <w:pPr>
        <w:pStyle w:val="ListParagraph"/>
        <w:ind w:left="4440"/>
      </w:pPr>
    </w:p>
    <w:p w14:paraId="69B47A89" w14:textId="77777777" w:rsidR="0049224A" w:rsidRPr="0049224A" w:rsidRDefault="0049224A" w:rsidP="00A01AAD">
      <w:pPr>
        <w:pStyle w:val="ListParagraph"/>
        <w:numPr>
          <w:ilvl w:val="0"/>
          <w:numId w:val="8"/>
        </w:numPr>
        <w:rPr>
          <w:rFonts w:cstheme="minorHAnsi"/>
        </w:rPr>
      </w:pPr>
      <w:r>
        <w:t xml:space="preserve"> Give your interpretation for observations made in point </w:t>
      </w:r>
      <w:proofErr w:type="gramStart"/>
      <w:r>
        <w:t>( c</w:t>
      </w:r>
      <w:proofErr w:type="gramEnd"/>
      <w:r>
        <w:t>)</w:t>
      </w:r>
    </w:p>
    <w:p w14:paraId="4BCDBB53" w14:textId="77777777" w:rsidR="0049224A" w:rsidRDefault="0049224A" w:rsidP="0049224A">
      <w:pPr>
        <w:pStyle w:val="ListParagraph"/>
        <w:ind w:left="4440"/>
        <w:rPr>
          <w:rFonts w:cstheme="minorHAnsi"/>
        </w:rPr>
      </w:pPr>
      <w:r>
        <w:t xml:space="preserve">From the data of insurance we drill list the relevant data and for the male &amp; female ration using the </w:t>
      </w:r>
      <w:proofErr w:type="gramStart"/>
      <w:r>
        <w:t xml:space="preserve">pivot </w:t>
      </w:r>
      <w:r w:rsidR="005E20BE" w:rsidRPr="0049224A">
        <w:rPr>
          <w:rFonts w:cstheme="minorHAnsi"/>
        </w:rPr>
        <w:t xml:space="preserve"> </w:t>
      </w:r>
      <w:r>
        <w:rPr>
          <w:rFonts w:cstheme="minorHAnsi"/>
        </w:rPr>
        <w:t>table</w:t>
      </w:r>
      <w:proofErr w:type="gramEnd"/>
      <w:r>
        <w:rPr>
          <w:rFonts w:cstheme="minorHAnsi"/>
        </w:rPr>
        <w:t xml:space="preserve"> with the</w:t>
      </w:r>
    </w:p>
    <w:p w14:paraId="2E984C06" w14:textId="77777777" w:rsidR="005E20BE" w:rsidRDefault="0049224A" w:rsidP="0049224A">
      <w:pPr>
        <w:pStyle w:val="ListParagraph"/>
        <w:ind w:left="4440"/>
        <w:rPr>
          <w:rFonts w:cstheme="minorHAnsi"/>
        </w:rPr>
      </w:pPr>
      <w:r>
        <w:rPr>
          <w:rFonts w:cstheme="minorHAnsi"/>
        </w:rPr>
        <w:lastRenderedPageBreak/>
        <w:t>formula of male value /female value for the ratio would be obtain. and insert the chart by using the pivot values. These are the method to find age &amp; charges</w:t>
      </w:r>
      <w:r w:rsidR="00984880">
        <w:rPr>
          <w:rFonts w:cstheme="minorHAnsi"/>
        </w:rPr>
        <w:t xml:space="preserve"> </w:t>
      </w:r>
      <w:r>
        <w:rPr>
          <w:rFonts w:cstheme="minorHAnsi"/>
        </w:rPr>
        <w:t>($) with line graph presentation. and also for BMI&amp; Charges</w:t>
      </w:r>
      <w:r w:rsidR="00984880">
        <w:rPr>
          <w:rFonts w:cstheme="minorHAnsi"/>
        </w:rPr>
        <w:t xml:space="preserve"> </w:t>
      </w:r>
      <w:r>
        <w:rPr>
          <w:rFonts w:cstheme="minorHAnsi"/>
        </w:rPr>
        <w:t>($)</w:t>
      </w:r>
      <w:r w:rsidR="00984880">
        <w:rPr>
          <w:rFonts w:cstheme="minorHAnsi"/>
        </w:rPr>
        <w:t xml:space="preserve">, </w:t>
      </w:r>
      <w:r>
        <w:rPr>
          <w:rFonts w:cstheme="minorHAnsi"/>
        </w:rPr>
        <w:t>charges</w:t>
      </w:r>
      <w:r w:rsidR="00984880">
        <w:rPr>
          <w:rFonts w:cstheme="minorHAnsi"/>
        </w:rPr>
        <w:t xml:space="preserve"> </w:t>
      </w:r>
      <w:r>
        <w:rPr>
          <w:rFonts w:cstheme="minorHAnsi"/>
        </w:rPr>
        <w:t xml:space="preserve">($) with line graph </w:t>
      </w:r>
      <w:proofErr w:type="gramStart"/>
      <w:r w:rsidR="00984880">
        <w:rPr>
          <w:rFonts w:cstheme="minorHAnsi"/>
        </w:rPr>
        <w:t>p</w:t>
      </w:r>
      <w:r>
        <w:rPr>
          <w:rFonts w:cstheme="minorHAnsi"/>
        </w:rPr>
        <w:t>resentation .</w:t>
      </w:r>
      <w:proofErr w:type="gramEnd"/>
      <w:r>
        <w:rPr>
          <w:rFonts w:cstheme="minorHAnsi"/>
        </w:rPr>
        <w:t xml:space="preserve"> and </w:t>
      </w:r>
      <w:r w:rsidR="00984880">
        <w:rPr>
          <w:rFonts w:cstheme="minorHAnsi"/>
        </w:rPr>
        <w:t>A</w:t>
      </w:r>
      <w:r>
        <w:rPr>
          <w:rFonts w:cstheme="minorHAnsi"/>
        </w:rPr>
        <w:t>lso</w:t>
      </w:r>
      <w:r w:rsidR="000A2CDC">
        <w:rPr>
          <w:rFonts w:cstheme="minorHAnsi"/>
        </w:rPr>
        <w:t>-</w:t>
      </w:r>
      <w:r>
        <w:rPr>
          <w:rFonts w:cstheme="minorHAnsi"/>
        </w:rPr>
        <w:t xml:space="preserve"> for BMI&amp; Charges</w:t>
      </w:r>
      <w:r w:rsidR="00984880">
        <w:rPr>
          <w:rFonts w:cstheme="minorHAnsi"/>
        </w:rPr>
        <w:t xml:space="preserve"> </w:t>
      </w:r>
      <w:r>
        <w:rPr>
          <w:rFonts w:cstheme="minorHAnsi"/>
        </w:rPr>
        <w:t xml:space="preserve">($) of </w:t>
      </w:r>
      <w:proofErr w:type="gramStart"/>
      <w:r>
        <w:rPr>
          <w:rFonts w:cstheme="minorHAnsi"/>
        </w:rPr>
        <w:t>smokers</w:t>
      </w:r>
      <w:proofErr w:type="gramEnd"/>
      <w:r>
        <w:rPr>
          <w:rFonts w:cstheme="minorHAnsi"/>
        </w:rPr>
        <w:t xml:space="preserve"> vs </w:t>
      </w:r>
      <w:r w:rsidR="00984880">
        <w:rPr>
          <w:rFonts w:cstheme="minorHAnsi"/>
        </w:rPr>
        <w:t>N</w:t>
      </w:r>
      <w:r>
        <w:rPr>
          <w:rFonts w:cstheme="minorHAnsi"/>
        </w:rPr>
        <w:t>onsmoke</w:t>
      </w:r>
      <w:r w:rsidR="00984880">
        <w:rPr>
          <w:rFonts w:cstheme="minorHAnsi"/>
        </w:rPr>
        <w:t>r</w:t>
      </w:r>
      <w:r>
        <w:rPr>
          <w:rFonts w:cstheme="minorHAnsi"/>
        </w:rPr>
        <w:t xml:space="preserve"> with </w:t>
      </w:r>
      <w:r w:rsidR="00984880">
        <w:rPr>
          <w:rFonts w:cstheme="minorHAnsi"/>
        </w:rPr>
        <w:t>R</w:t>
      </w:r>
      <w:r>
        <w:rPr>
          <w:rFonts w:cstheme="minorHAnsi"/>
        </w:rPr>
        <w:t xml:space="preserve">adar and </w:t>
      </w:r>
      <w:r w:rsidR="00984880">
        <w:rPr>
          <w:rFonts w:cstheme="minorHAnsi"/>
        </w:rPr>
        <w:t>B</w:t>
      </w:r>
      <w:r>
        <w:rPr>
          <w:rFonts w:cstheme="minorHAnsi"/>
        </w:rPr>
        <w:t>ar graph</w:t>
      </w:r>
      <w:r w:rsidR="00984880">
        <w:rPr>
          <w:rFonts w:cstheme="minorHAnsi"/>
        </w:rPr>
        <w:t>.</w:t>
      </w:r>
    </w:p>
    <w:p w14:paraId="23A95919" w14:textId="77777777" w:rsidR="004F1FEE" w:rsidRDefault="004F1FEE" w:rsidP="0049224A">
      <w:pPr>
        <w:pStyle w:val="ListParagraph"/>
        <w:ind w:left="4440"/>
        <w:rPr>
          <w:rFonts w:cstheme="minorHAnsi"/>
        </w:rPr>
      </w:pPr>
    </w:p>
    <w:p w14:paraId="32CBE288" w14:textId="77777777" w:rsidR="00717A07" w:rsidRDefault="004F1FEE" w:rsidP="0049224A">
      <w:pPr>
        <w:pStyle w:val="ListParagraph"/>
        <w:ind w:left="4440"/>
        <w:rPr>
          <w:rFonts w:cstheme="minorHAnsi"/>
        </w:rPr>
      </w:pPr>
      <w:r w:rsidRPr="00AB1F5A">
        <w:rPr>
          <w:rFonts w:cstheme="minorHAnsi"/>
          <w:color w:val="FF0000"/>
        </w:rPr>
        <w:t>2</w:t>
      </w:r>
      <w:r>
        <w:rPr>
          <w:rFonts w:cstheme="minorHAnsi"/>
        </w:rPr>
        <w:t xml:space="preserve">) </w:t>
      </w:r>
      <w:r w:rsidR="00717A07">
        <w:rPr>
          <w:rFonts w:cstheme="minorHAnsi"/>
        </w:rPr>
        <w:t xml:space="preserve"> </w:t>
      </w:r>
      <w:r>
        <w:rPr>
          <w:rFonts w:cstheme="minorHAnsi"/>
        </w:rPr>
        <w:t>Edit the data as following</w:t>
      </w:r>
      <w:r w:rsidR="00717A07">
        <w:rPr>
          <w:rFonts w:cstheme="minorHAnsi"/>
        </w:rPr>
        <w:t xml:space="preserve">, to obtain dummy variables </w:t>
      </w:r>
    </w:p>
    <w:p w14:paraId="52BE5C10" w14:textId="77777777" w:rsidR="00717A07" w:rsidRDefault="00717A07" w:rsidP="0049224A">
      <w:pPr>
        <w:pStyle w:val="ListParagraph"/>
        <w:ind w:left="4440"/>
        <w:rPr>
          <w:rFonts w:cstheme="minorHAnsi"/>
        </w:rPr>
      </w:pPr>
    </w:p>
    <w:p w14:paraId="6BDEB7CA" w14:textId="77777777" w:rsidR="00717A07" w:rsidRDefault="00717A07" w:rsidP="00717A07">
      <w:pPr>
        <w:pStyle w:val="ListParagraph"/>
        <w:numPr>
          <w:ilvl w:val="0"/>
          <w:numId w:val="9"/>
        </w:numPr>
        <w:rPr>
          <w:rFonts w:cstheme="minorHAnsi"/>
        </w:rPr>
      </w:pPr>
      <w:r>
        <w:rPr>
          <w:rFonts w:cstheme="minorHAnsi"/>
        </w:rPr>
        <w:t>sex: replace all the “Males” with “1” and the “Female” with “0”,</w:t>
      </w:r>
    </w:p>
    <w:p w14:paraId="5A3DA263" w14:textId="77777777" w:rsidR="00717A07" w:rsidRDefault="00717A07" w:rsidP="00717A07">
      <w:pPr>
        <w:pStyle w:val="ListParagraph"/>
        <w:ind w:left="4800"/>
        <w:rPr>
          <w:rFonts w:cstheme="minorHAnsi"/>
        </w:rPr>
      </w:pPr>
      <w:r>
        <w:rPr>
          <w:rFonts w:cstheme="minorHAnsi"/>
        </w:rPr>
        <w:t>creating numerical entries for gender this way will help you do analysis further. You can use the “Replace with match entire cell content” option. Do a replace all to save time.</w:t>
      </w:r>
    </w:p>
    <w:p w14:paraId="098BA049" w14:textId="77777777" w:rsidR="00717A07" w:rsidRPr="00717A07" w:rsidRDefault="00717A07" w:rsidP="00717A07">
      <w:pPr>
        <w:pStyle w:val="ListParagraph"/>
        <w:ind w:left="4800"/>
        <w:rPr>
          <w:rFonts w:cstheme="minorHAnsi"/>
        </w:rPr>
      </w:pPr>
    </w:p>
    <w:p w14:paraId="4C90CEB6" w14:textId="77777777" w:rsidR="00717A07" w:rsidRDefault="00717A07" w:rsidP="00717A07">
      <w:pPr>
        <w:pStyle w:val="ListParagraph"/>
        <w:ind w:left="4800"/>
        <w:rPr>
          <w:rFonts w:cstheme="minorHAnsi"/>
        </w:rPr>
      </w:pPr>
      <w:r>
        <w:rPr>
          <w:rFonts w:cstheme="minorHAnsi"/>
        </w:rPr>
        <w:t xml:space="preserve">  ANS:  From the given data replace all the “</w:t>
      </w:r>
      <w:r w:rsidR="000D3D1F">
        <w:rPr>
          <w:rFonts w:cstheme="minorHAnsi"/>
        </w:rPr>
        <w:t>M</w:t>
      </w:r>
      <w:r>
        <w:rPr>
          <w:rFonts w:cstheme="minorHAnsi"/>
        </w:rPr>
        <w:t>ales” in to “1”</w:t>
      </w:r>
      <w:proofErr w:type="gramStart"/>
      <w:r>
        <w:rPr>
          <w:rFonts w:cstheme="minorHAnsi"/>
        </w:rPr>
        <w:t>,</w:t>
      </w:r>
      <w:r w:rsidR="000D3D1F">
        <w:rPr>
          <w:rFonts w:cstheme="minorHAnsi"/>
        </w:rPr>
        <w:t xml:space="preserve"> </w:t>
      </w:r>
      <w:r>
        <w:rPr>
          <w:rFonts w:cstheme="minorHAnsi"/>
        </w:rPr>
        <w:t>”</w:t>
      </w:r>
      <w:r w:rsidR="000D3D1F">
        <w:rPr>
          <w:rFonts w:cstheme="minorHAnsi"/>
        </w:rPr>
        <w:t>F</w:t>
      </w:r>
      <w:r>
        <w:rPr>
          <w:rFonts w:cstheme="minorHAnsi"/>
        </w:rPr>
        <w:t>emale</w:t>
      </w:r>
      <w:proofErr w:type="gramEnd"/>
      <w:r>
        <w:rPr>
          <w:rFonts w:cstheme="minorHAnsi"/>
        </w:rPr>
        <w:t xml:space="preserve">” in to “0”. Using </w:t>
      </w:r>
      <w:r w:rsidR="000D3D1F">
        <w:rPr>
          <w:rFonts w:cstheme="minorHAnsi"/>
        </w:rPr>
        <w:t>if condition as=IF (A2</w:t>
      </w:r>
      <w:proofErr w:type="gramStart"/>
      <w:r w:rsidR="000D3D1F">
        <w:rPr>
          <w:rFonts w:cstheme="minorHAnsi"/>
        </w:rPr>
        <w:t>=  ”</w:t>
      </w:r>
      <w:proofErr w:type="gramEnd"/>
      <w:r w:rsidR="000D3D1F">
        <w:rPr>
          <w:rFonts w:cstheme="minorHAnsi"/>
        </w:rPr>
        <w:t>male”,1,0).</w:t>
      </w:r>
    </w:p>
    <w:p w14:paraId="6A56ECD0" w14:textId="77777777" w:rsidR="000D3D1F" w:rsidRDefault="000D3D1F" w:rsidP="00717A07">
      <w:pPr>
        <w:pStyle w:val="ListParagraph"/>
        <w:ind w:left="4800"/>
        <w:rPr>
          <w:rFonts w:cstheme="minorHAnsi"/>
        </w:rPr>
      </w:pPr>
      <w:r>
        <w:rPr>
          <w:rFonts w:cstheme="minorHAnsi"/>
        </w:rPr>
        <w:t>The entire gender will change.</w:t>
      </w:r>
    </w:p>
    <w:p w14:paraId="23C7D975" w14:textId="77777777" w:rsidR="000D3D1F" w:rsidRDefault="000D3D1F" w:rsidP="00717A07">
      <w:pPr>
        <w:pStyle w:val="ListParagraph"/>
        <w:ind w:left="4800"/>
        <w:rPr>
          <w:rFonts w:cstheme="minorHAnsi"/>
        </w:rPr>
      </w:pPr>
    </w:p>
    <w:p w14:paraId="44EE1494" w14:textId="77777777" w:rsidR="000D3D1F" w:rsidRDefault="000D3D1F" w:rsidP="000D3D1F">
      <w:pPr>
        <w:pStyle w:val="ListParagraph"/>
        <w:numPr>
          <w:ilvl w:val="0"/>
          <w:numId w:val="9"/>
        </w:numPr>
      </w:pPr>
      <w:r>
        <w:t>Smoker: Replace all the “Smokers” with “1” and “Non-smokers” with “0”.</w:t>
      </w:r>
    </w:p>
    <w:p w14:paraId="7C9838A5" w14:textId="77777777" w:rsidR="000D3D1F" w:rsidRDefault="000D3D1F" w:rsidP="000D3D1F">
      <w:pPr>
        <w:pStyle w:val="ListParagraph"/>
        <w:ind w:left="4800"/>
      </w:pPr>
      <w:r>
        <w:t>From the given source replaces the values of “smokers” with “1”</w:t>
      </w:r>
      <w:proofErr w:type="gramStart"/>
      <w:r>
        <w:t>.”Non</w:t>
      </w:r>
      <w:proofErr w:type="gramEnd"/>
      <w:r>
        <w:t>- smokers” with “0”,By using IF condition we will change into it .</w:t>
      </w:r>
    </w:p>
    <w:p w14:paraId="76C20BB2" w14:textId="77777777" w:rsidR="000D3D1F" w:rsidRDefault="000D3D1F" w:rsidP="000D3D1F">
      <w:pPr>
        <w:pStyle w:val="ListParagraph"/>
        <w:ind w:left="4800"/>
      </w:pPr>
    </w:p>
    <w:p w14:paraId="0D47B250" w14:textId="77777777" w:rsidR="000D3D1F" w:rsidRDefault="000D3D1F" w:rsidP="000D3D1F">
      <w:pPr>
        <w:pStyle w:val="ListParagraph"/>
        <w:numPr>
          <w:ilvl w:val="0"/>
          <w:numId w:val="9"/>
        </w:numPr>
      </w:pPr>
      <w:r>
        <w:t xml:space="preserve">Region: We always create one less category column for the dummy data w.r.t the categories available for that original variable. </w:t>
      </w:r>
      <w:proofErr w:type="gramStart"/>
      <w:r>
        <w:t>So</w:t>
      </w:r>
      <w:proofErr w:type="gramEnd"/>
      <w:r>
        <w:t xml:space="preserve"> for Region, we will create three dummy columns, assuming “Northeast” as zero and omit the column for it. Now create three columns for “northwest”, “Southeast”, “Southwest”. Whichever row has “northwest” region as an entry will take “1” as an entry otherwise “0” in “northwest” column. Similarly </w:t>
      </w:r>
      <w:r w:rsidR="000A2CDC">
        <w:t>-</w:t>
      </w:r>
      <w:r>
        <w:t xml:space="preserve">in the “Southeast” column, whichever row had “southeast” as an entry will take “1” as the new entry and “0” for the rest of the column (Southeast). Do a similar operation on the </w:t>
      </w:r>
    </w:p>
    <w:p w14:paraId="12906A47" w14:textId="77777777" w:rsidR="000D3D1F" w:rsidRDefault="000D3D1F" w:rsidP="000D3D1F">
      <w:pPr>
        <w:pStyle w:val="ListParagraph"/>
        <w:ind w:left="4800"/>
      </w:pPr>
    </w:p>
    <w:p w14:paraId="4949D6A5" w14:textId="77777777" w:rsidR="000D3D1F" w:rsidRDefault="000D3D1F" w:rsidP="000D3D1F">
      <w:pPr>
        <w:pStyle w:val="ListParagraph"/>
        <w:ind w:left="4800"/>
      </w:pPr>
      <w:r>
        <w:t>“Southwest” column. Please refer to the below image for your understanding?</w:t>
      </w:r>
    </w:p>
    <w:p w14:paraId="30BC6244" w14:textId="77777777" w:rsidR="000D3D1F" w:rsidRDefault="000D3D1F" w:rsidP="00AB1F5A">
      <w:pPr>
        <w:pStyle w:val="ListParagraph"/>
        <w:ind w:left="4800"/>
      </w:pPr>
      <w:r>
        <w:t xml:space="preserve"> From the given data of category column. Southwest,</w:t>
      </w:r>
      <w:r w:rsidR="00AB1F5A">
        <w:t xml:space="preserve"> </w:t>
      </w:r>
      <w:r>
        <w:t>northwest,</w:t>
      </w:r>
    </w:p>
    <w:p w14:paraId="46129AE0" w14:textId="77777777" w:rsidR="00AB1F5A" w:rsidRDefault="00AB1F5A" w:rsidP="00AB1F5A">
      <w:pPr>
        <w:pStyle w:val="ListParagraph"/>
        <w:ind w:left="4800"/>
      </w:pPr>
      <w:r>
        <w:t>Southeast are replaced with “1” in individual manner. Other regions are represented by “0”.</w:t>
      </w:r>
    </w:p>
    <w:p w14:paraId="52CC6ADA" w14:textId="77777777" w:rsidR="00AB1F5A" w:rsidRDefault="00AB1F5A" w:rsidP="00AB1F5A">
      <w:pPr>
        <w:pStyle w:val="ListParagraph"/>
        <w:ind w:left="4800"/>
      </w:pPr>
    </w:p>
    <w:p w14:paraId="072C011E" w14:textId="77777777" w:rsidR="00AB1F5A" w:rsidRDefault="00AB1F5A" w:rsidP="00AB1F5A">
      <w:pPr>
        <w:pStyle w:val="ListParagraph"/>
        <w:ind w:left="4800"/>
      </w:pPr>
    </w:p>
    <w:p w14:paraId="3E33A029" w14:textId="77777777" w:rsidR="000D3D1F" w:rsidRDefault="00AB1F5A" w:rsidP="00AB1F5A">
      <w:pPr>
        <w:pStyle w:val="ListParagraph"/>
        <w:ind w:left="4800"/>
      </w:pPr>
      <w:r w:rsidRPr="00AB1F5A">
        <w:rPr>
          <w:color w:val="FF0000"/>
        </w:rPr>
        <w:t>3</w:t>
      </w:r>
      <w:r>
        <w:t>. Do a descriptive summary analysis for the edited data. Perform a Multiple Linear Regression analysis to identify which variables decide the insurance charges/billed insurance claim. Give your interpretation for the above analysis, do another set of regression analysis by dropping insignificant variables, if needed.</w:t>
      </w:r>
    </w:p>
    <w:p w14:paraId="5D940A94" w14:textId="77777777" w:rsidR="00AB1F5A" w:rsidRDefault="00AB1F5A" w:rsidP="00AB1F5A">
      <w:pPr>
        <w:pStyle w:val="ListParagraph"/>
        <w:ind w:left="4800"/>
        <w:rPr>
          <w:color w:val="000000" w:themeColor="text1"/>
        </w:rPr>
      </w:pPr>
      <w:r>
        <w:rPr>
          <w:color w:val="FF0000"/>
        </w:rPr>
        <w:t>(</w:t>
      </w:r>
      <w:proofErr w:type="spellStart"/>
      <w:r>
        <w:rPr>
          <w:color w:val="FF0000"/>
        </w:rPr>
        <w:t>i</w:t>
      </w:r>
      <w:proofErr w:type="spellEnd"/>
      <w:r>
        <w:rPr>
          <w:color w:val="FF0000"/>
        </w:rPr>
        <w:t xml:space="preserve">) </w:t>
      </w:r>
      <w:r>
        <w:rPr>
          <w:color w:val="000000" w:themeColor="text1"/>
        </w:rPr>
        <w:t xml:space="preserve">from the given data source we went to change all the character into numerical values by using IF </w:t>
      </w:r>
      <w:proofErr w:type="gramStart"/>
      <w:r>
        <w:rPr>
          <w:color w:val="000000" w:themeColor="text1"/>
        </w:rPr>
        <w:t>condition .</w:t>
      </w:r>
      <w:proofErr w:type="gramEnd"/>
      <w:r>
        <w:rPr>
          <w:color w:val="000000" w:themeColor="text1"/>
        </w:rPr>
        <w:t xml:space="preserve"> after that we went to find the Descriptive statistics by using Data analysis Source. so that we can enable the functional of the descriptive process. </w:t>
      </w:r>
    </w:p>
    <w:p w14:paraId="1366A6C3" w14:textId="77777777" w:rsidR="00421971" w:rsidRDefault="00421971" w:rsidP="00AB1F5A">
      <w:pPr>
        <w:pStyle w:val="ListParagraph"/>
        <w:ind w:left="4800"/>
        <w:rPr>
          <w:color w:val="000000" w:themeColor="text1"/>
        </w:rPr>
      </w:pPr>
      <w:r>
        <w:rPr>
          <w:color w:val="FF0000"/>
        </w:rPr>
        <w:t xml:space="preserve">(ii) </w:t>
      </w:r>
      <w:r>
        <w:rPr>
          <w:color w:val="000000" w:themeColor="text1"/>
        </w:rPr>
        <w:t xml:space="preserve"> By descriptive summary output regression for insurance charges ($). With the same IF () condition. after that we want to find the descriptive statistics by using the data analysis, regression </w:t>
      </w:r>
      <w:r>
        <w:rPr>
          <w:color w:val="000000" w:themeColor="text1"/>
        </w:rPr>
        <w:lastRenderedPageBreak/>
        <w:t xml:space="preserve">process have been made with the x range as </w:t>
      </w:r>
      <w:proofErr w:type="gramStart"/>
      <w:r>
        <w:rPr>
          <w:color w:val="000000" w:themeColor="text1"/>
        </w:rPr>
        <w:t>Age ,sex</w:t>
      </w:r>
      <w:proofErr w:type="gramEnd"/>
      <w:r>
        <w:rPr>
          <w:color w:val="000000" w:themeColor="text1"/>
        </w:rPr>
        <w:t>, BMI, children, smokers, southwest,  northwest  ,southeast, with charges</w:t>
      </w:r>
    </w:p>
    <w:p w14:paraId="641835E5" w14:textId="77777777" w:rsidR="00421971" w:rsidRDefault="00421971" w:rsidP="00AB1F5A">
      <w:pPr>
        <w:pStyle w:val="ListParagraph"/>
        <w:ind w:left="4800"/>
      </w:pPr>
      <w:r>
        <w:t xml:space="preserve">as Y range </w:t>
      </w:r>
      <w:proofErr w:type="gramStart"/>
      <w:r>
        <w:t>coefficient ,</w:t>
      </w:r>
      <w:proofErr w:type="gramEnd"/>
      <w:r>
        <w:t xml:space="preserve"> P value , significant so on with Absolute value.</w:t>
      </w:r>
    </w:p>
    <w:p w14:paraId="0FD86EBB" w14:textId="77777777" w:rsidR="00421971" w:rsidRPr="00421971" w:rsidRDefault="00421971" w:rsidP="00AB1F5A">
      <w:pPr>
        <w:pStyle w:val="ListParagraph"/>
        <w:ind w:left="4800"/>
      </w:pPr>
      <w:r>
        <w:t xml:space="preserve"> </w:t>
      </w:r>
    </w:p>
    <w:p w14:paraId="7D1CBBEB" w14:textId="77777777" w:rsidR="00AB1F5A" w:rsidRDefault="00421971" w:rsidP="000D3D1F">
      <w:pPr>
        <w:pStyle w:val="ListParagraph"/>
        <w:ind w:left="4800"/>
        <w:rPr>
          <w:color w:val="000000" w:themeColor="text1"/>
        </w:rPr>
      </w:pPr>
      <w:r>
        <w:rPr>
          <w:color w:val="FF0000"/>
        </w:rPr>
        <w:t xml:space="preserve">(iii) </w:t>
      </w:r>
      <w:r>
        <w:rPr>
          <w:color w:val="000000" w:themeColor="text1"/>
        </w:rPr>
        <w:t>in this regression process the x range will be Age, sex, BMI, Children,</w:t>
      </w:r>
      <w:r w:rsidR="000A2CDC">
        <w:rPr>
          <w:color w:val="000000" w:themeColor="text1"/>
        </w:rPr>
        <w:t xml:space="preserve"> smokers, southwest, southeast and the y range </w:t>
      </w:r>
      <w:proofErr w:type="gramStart"/>
      <w:r w:rsidR="000A2CDC">
        <w:rPr>
          <w:color w:val="000000" w:themeColor="text1"/>
        </w:rPr>
        <w:t>will  be</w:t>
      </w:r>
      <w:proofErr w:type="gramEnd"/>
      <w:r w:rsidR="000A2CDC">
        <w:rPr>
          <w:color w:val="000000" w:themeColor="text1"/>
        </w:rPr>
        <w:t xml:space="preserve"> charges ($). By using analysis and click the regression process we will obtain the values.</w:t>
      </w:r>
    </w:p>
    <w:p w14:paraId="52622B38" w14:textId="77777777" w:rsidR="000A2CDC" w:rsidRPr="00421971" w:rsidRDefault="000A2CDC" w:rsidP="000D3D1F">
      <w:pPr>
        <w:pStyle w:val="ListParagraph"/>
        <w:ind w:left="4800"/>
        <w:rPr>
          <w:color w:val="000000" w:themeColor="text1"/>
        </w:rPr>
      </w:pPr>
    </w:p>
    <w:p w14:paraId="1B20DF22" w14:textId="77777777" w:rsidR="000D3D1F" w:rsidRDefault="000D3D1F" w:rsidP="000D3D1F">
      <w:pPr>
        <w:pStyle w:val="ListParagraph"/>
        <w:ind w:left="4800"/>
        <w:rPr>
          <w:rFonts w:cstheme="minorHAnsi"/>
        </w:rPr>
      </w:pPr>
      <w:r>
        <w:t xml:space="preserve"> </w:t>
      </w:r>
    </w:p>
    <w:p w14:paraId="571CE262" w14:textId="77777777" w:rsidR="000D3D1F" w:rsidRPr="000D3D1F" w:rsidRDefault="000D3D1F" w:rsidP="000D3D1F">
      <w:pPr>
        <w:rPr>
          <w:rFonts w:cstheme="minorHAnsi"/>
        </w:rPr>
      </w:pPr>
    </w:p>
    <w:p w14:paraId="0A25AAF0" w14:textId="77777777" w:rsidR="000D3D1F" w:rsidRPr="00AB1F5A" w:rsidRDefault="000D3D1F" w:rsidP="00AB1F5A">
      <w:pPr>
        <w:rPr>
          <w:rFonts w:cstheme="minorHAnsi"/>
        </w:rPr>
      </w:pPr>
    </w:p>
    <w:p w14:paraId="621B6ACA" w14:textId="77777777" w:rsidR="000D3D1F" w:rsidRPr="00717A07" w:rsidRDefault="000D3D1F" w:rsidP="00717A07">
      <w:pPr>
        <w:pStyle w:val="ListParagraph"/>
        <w:ind w:left="4800"/>
        <w:rPr>
          <w:rFonts w:cstheme="minorHAnsi"/>
        </w:rPr>
      </w:pPr>
    </w:p>
    <w:p w14:paraId="50DCAAA9" w14:textId="77777777" w:rsidR="004F1FEE" w:rsidRPr="0049224A" w:rsidRDefault="004F1FEE" w:rsidP="0049224A">
      <w:pPr>
        <w:pStyle w:val="ListParagraph"/>
        <w:ind w:left="4440"/>
        <w:rPr>
          <w:rFonts w:cstheme="minorHAnsi"/>
        </w:rPr>
      </w:pPr>
    </w:p>
    <w:p w14:paraId="3C8C0916" w14:textId="77777777" w:rsidR="005E20BE" w:rsidRPr="000A2CDC" w:rsidRDefault="000A2CDC" w:rsidP="005E20BE">
      <w:pPr>
        <w:pStyle w:val="ListParagraph"/>
        <w:ind w:left="4440"/>
        <w:rPr>
          <w:rFonts w:ascii="Century Gothic" w:hAnsi="Century Gothic" w:cstheme="minorHAnsi"/>
          <w:sz w:val="48"/>
          <w:szCs w:val="48"/>
        </w:rPr>
      </w:pPr>
      <w:r w:rsidRPr="000A2CDC">
        <w:rPr>
          <w:rFonts w:ascii="Century Gothic" w:hAnsi="Century Gothic" w:cstheme="minorHAnsi"/>
          <w:sz w:val="48"/>
          <w:szCs w:val="48"/>
        </w:rPr>
        <w:t xml:space="preserve">THANK </w:t>
      </w:r>
      <w:proofErr w:type="gramStart"/>
      <w:r w:rsidRPr="000A2CDC">
        <w:rPr>
          <w:rFonts w:ascii="Century Gothic" w:hAnsi="Century Gothic" w:cstheme="minorHAnsi"/>
          <w:sz w:val="48"/>
          <w:szCs w:val="48"/>
        </w:rPr>
        <w:t>YOU</w:t>
      </w:r>
      <w:r>
        <w:rPr>
          <w:rFonts w:ascii="Century Gothic" w:hAnsi="Century Gothic" w:cstheme="minorHAnsi"/>
          <w:sz w:val="48"/>
          <w:szCs w:val="48"/>
        </w:rPr>
        <w:t xml:space="preserve"> .</w:t>
      </w:r>
      <w:proofErr w:type="gramEnd"/>
    </w:p>
    <w:p w14:paraId="634555D9" w14:textId="77777777" w:rsidR="005E20BE" w:rsidRPr="005E20BE" w:rsidRDefault="005E20BE" w:rsidP="005E20BE">
      <w:pPr>
        <w:pStyle w:val="ListParagraph"/>
        <w:ind w:left="4440"/>
        <w:rPr>
          <w:rFonts w:cstheme="minorHAnsi"/>
        </w:rPr>
      </w:pPr>
    </w:p>
    <w:p w14:paraId="75FB6342" w14:textId="77777777" w:rsidR="005E20BE" w:rsidRDefault="005E20BE" w:rsidP="000220D6">
      <w:pPr>
        <w:pStyle w:val="ListParagraph"/>
        <w:ind w:left="4440"/>
        <w:rPr>
          <w:rFonts w:cstheme="minorHAnsi"/>
        </w:rPr>
      </w:pPr>
    </w:p>
    <w:p w14:paraId="481BDDBA" w14:textId="77777777" w:rsidR="00D2150C" w:rsidRPr="000220D6" w:rsidRDefault="00D2150C" w:rsidP="000220D6">
      <w:pPr>
        <w:pStyle w:val="ListParagraph"/>
        <w:ind w:left="4440"/>
        <w:rPr>
          <w:rFonts w:cstheme="minorHAnsi"/>
        </w:rPr>
      </w:pPr>
    </w:p>
    <w:p w14:paraId="7016010F" w14:textId="77777777" w:rsidR="000220D6" w:rsidRDefault="000220D6" w:rsidP="000220D6">
      <w:pPr>
        <w:pStyle w:val="ListParagraph"/>
        <w:ind w:left="4440"/>
        <w:rPr>
          <w:rFonts w:cstheme="minorHAnsi"/>
        </w:rPr>
      </w:pPr>
      <w:r>
        <w:rPr>
          <w:rFonts w:cstheme="minorHAnsi"/>
        </w:rPr>
        <w:t xml:space="preserve"> </w:t>
      </w:r>
    </w:p>
    <w:tbl>
      <w:tblPr>
        <w:tblW w:w="9853" w:type="dxa"/>
        <w:tblLook w:val="04A0" w:firstRow="1" w:lastRow="0" w:firstColumn="1" w:lastColumn="0" w:noHBand="0" w:noVBand="1"/>
      </w:tblPr>
      <w:tblGrid>
        <w:gridCol w:w="5791"/>
        <w:gridCol w:w="222"/>
        <w:gridCol w:w="960"/>
        <w:gridCol w:w="960"/>
        <w:gridCol w:w="960"/>
        <w:gridCol w:w="960"/>
      </w:tblGrid>
      <w:tr w:rsidR="006B6C8E" w:rsidRPr="006B6C8E" w14:paraId="40D2459A" w14:textId="77777777" w:rsidTr="000220D6">
        <w:trPr>
          <w:trHeight w:val="288"/>
        </w:trPr>
        <w:tc>
          <w:tcPr>
            <w:tcW w:w="6013" w:type="dxa"/>
            <w:gridSpan w:val="2"/>
            <w:tcBorders>
              <w:top w:val="nil"/>
              <w:left w:val="nil"/>
              <w:bottom w:val="nil"/>
              <w:right w:val="nil"/>
            </w:tcBorders>
            <w:shd w:val="clear" w:color="auto" w:fill="auto"/>
            <w:noWrap/>
            <w:vAlign w:val="bottom"/>
          </w:tcPr>
          <w:p w14:paraId="17338A26" w14:textId="77777777" w:rsidR="00D2150C" w:rsidRDefault="00D2150C" w:rsidP="00D2150C">
            <w:pPr>
              <w:rPr>
                <w:rFonts w:ascii="Calibri" w:eastAsia="Times New Roman" w:hAnsi="Calibri" w:cs="Calibri"/>
                <w:color w:val="000000"/>
                <w:lang w:val="en-IN" w:eastAsia="en-IN"/>
              </w:rPr>
            </w:pPr>
          </w:p>
          <w:p w14:paraId="2F478449" w14:textId="77777777" w:rsidR="00D2150C" w:rsidRDefault="00D2150C" w:rsidP="00D2150C">
            <w:pPr>
              <w:ind w:left="720"/>
              <w:rPr>
                <w:rFonts w:ascii="Calibri" w:eastAsia="Times New Roman" w:hAnsi="Calibri" w:cs="Calibri"/>
                <w:color w:val="000000"/>
                <w:lang w:val="en-IN" w:eastAsia="en-IN"/>
              </w:rPr>
            </w:pPr>
            <w:r>
              <w:rPr>
                <w:rFonts w:ascii="Calibri" w:eastAsia="Times New Roman" w:hAnsi="Calibri" w:cs="Calibri"/>
                <w:color w:val="000000"/>
                <w:lang w:val="en-IN" w:eastAsia="en-IN"/>
              </w:rPr>
              <w:t xml:space="preserve">     </w:t>
            </w:r>
          </w:p>
          <w:p w14:paraId="65AAAC00" w14:textId="77777777" w:rsidR="00D2150C" w:rsidRDefault="000220D6" w:rsidP="006B6C8E">
            <w:pPr>
              <w:rPr>
                <w:rFonts w:ascii="Calibri" w:eastAsia="Times New Roman" w:hAnsi="Calibri" w:cs="Calibri"/>
                <w:color w:val="000000"/>
                <w:lang w:val="en-IN" w:eastAsia="en-IN"/>
              </w:rPr>
            </w:pPr>
            <w:r>
              <w:rPr>
                <w:rFonts w:ascii="Calibri" w:eastAsia="Times New Roman" w:hAnsi="Calibri" w:cs="Calibri"/>
                <w:color w:val="000000"/>
                <w:lang w:val="en-IN" w:eastAsia="en-IN"/>
              </w:rPr>
              <w:t xml:space="preserve">                                                                                  </w:t>
            </w:r>
          </w:p>
          <w:p w14:paraId="5F9560C7" w14:textId="77777777" w:rsidR="00B92932" w:rsidRPr="006B6C8E" w:rsidRDefault="00B92932" w:rsidP="006B6C8E">
            <w:pPr>
              <w:rPr>
                <w:rFonts w:ascii="Calibri" w:eastAsia="Times New Roman" w:hAnsi="Calibri" w:cs="Calibri"/>
                <w:color w:val="000000"/>
                <w:lang w:val="en-IN" w:eastAsia="en-IN"/>
              </w:rPr>
            </w:pPr>
          </w:p>
        </w:tc>
        <w:tc>
          <w:tcPr>
            <w:tcW w:w="960" w:type="dxa"/>
            <w:tcBorders>
              <w:top w:val="nil"/>
              <w:left w:val="nil"/>
              <w:bottom w:val="nil"/>
              <w:right w:val="nil"/>
            </w:tcBorders>
            <w:shd w:val="clear" w:color="auto" w:fill="auto"/>
            <w:noWrap/>
            <w:vAlign w:val="bottom"/>
            <w:hideMark/>
          </w:tcPr>
          <w:p w14:paraId="00AE97E6" w14:textId="77777777" w:rsidR="006B6C8E" w:rsidRPr="006B6C8E" w:rsidRDefault="006B6C8E" w:rsidP="006B6C8E">
            <w:pPr>
              <w:rPr>
                <w:rFonts w:ascii="Calibri" w:eastAsia="Times New Roman" w:hAnsi="Calibri" w:cs="Calibri"/>
                <w:color w:val="000000"/>
                <w:lang w:val="en-IN" w:eastAsia="en-IN"/>
              </w:rPr>
            </w:pPr>
          </w:p>
        </w:tc>
        <w:tc>
          <w:tcPr>
            <w:tcW w:w="960" w:type="dxa"/>
            <w:tcBorders>
              <w:top w:val="nil"/>
              <w:left w:val="nil"/>
              <w:bottom w:val="nil"/>
              <w:right w:val="nil"/>
            </w:tcBorders>
            <w:shd w:val="clear" w:color="auto" w:fill="auto"/>
            <w:noWrap/>
            <w:vAlign w:val="bottom"/>
            <w:hideMark/>
          </w:tcPr>
          <w:p w14:paraId="450611B8" w14:textId="77777777" w:rsidR="006B6C8E" w:rsidRPr="006B6C8E" w:rsidRDefault="006B6C8E" w:rsidP="006B6C8E">
            <w:pPr>
              <w:rPr>
                <w:rFonts w:ascii="Times New Roman" w:eastAsia="Times New Roman" w:hAnsi="Times New Roman" w:cs="Times New Roman"/>
                <w:sz w:val="20"/>
                <w:szCs w:val="20"/>
                <w:lang w:val="en-IN" w:eastAsia="en-IN"/>
              </w:rPr>
            </w:pPr>
          </w:p>
        </w:tc>
        <w:tc>
          <w:tcPr>
            <w:tcW w:w="960" w:type="dxa"/>
            <w:tcBorders>
              <w:top w:val="nil"/>
              <w:left w:val="nil"/>
              <w:bottom w:val="nil"/>
              <w:right w:val="nil"/>
            </w:tcBorders>
            <w:shd w:val="clear" w:color="auto" w:fill="auto"/>
            <w:noWrap/>
            <w:vAlign w:val="bottom"/>
            <w:hideMark/>
          </w:tcPr>
          <w:p w14:paraId="14E29E68" w14:textId="77777777" w:rsidR="006B6C8E" w:rsidRPr="006B6C8E" w:rsidRDefault="006B6C8E" w:rsidP="006B6C8E">
            <w:pPr>
              <w:rPr>
                <w:rFonts w:ascii="Times New Roman" w:eastAsia="Times New Roman" w:hAnsi="Times New Roman" w:cs="Times New Roman"/>
                <w:sz w:val="20"/>
                <w:szCs w:val="20"/>
                <w:lang w:val="en-IN" w:eastAsia="en-IN"/>
              </w:rPr>
            </w:pPr>
          </w:p>
        </w:tc>
        <w:tc>
          <w:tcPr>
            <w:tcW w:w="960" w:type="dxa"/>
            <w:tcBorders>
              <w:top w:val="nil"/>
              <w:left w:val="nil"/>
              <w:bottom w:val="nil"/>
              <w:right w:val="nil"/>
            </w:tcBorders>
            <w:shd w:val="clear" w:color="auto" w:fill="auto"/>
            <w:noWrap/>
            <w:vAlign w:val="bottom"/>
            <w:hideMark/>
          </w:tcPr>
          <w:p w14:paraId="54E3C390" w14:textId="77777777" w:rsidR="006B6C8E" w:rsidRPr="006B6C8E" w:rsidRDefault="006B6C8E" w:rsidP="006B6C8E">
            <w:pPr>
              <w:rPr>
                <w:rFonts w:ascii="Times New Roman" w:eastAsia="Times New Roman" w:hAnsi="Times New Roman" w:cs="Times New Roman"/>
                <w:sz w:val="20"/>
                <w:szCs w:val="20"/>
                <w:lang w:val="en-IN" w:eastAsia="en-IN"/>
              </w:rPr>
            </w:pPr>
          </w:p>
        </w:tc>
      </w:tr>
      <w:tr w:rsidR="006B6C8E" w:rsidRPr="006B6C8E" w14:paraId="68BA1ED6" w14:textId="77777777" w:rsidTr="000220D6">
        <w:trPr>
          <w:trHeight w:val="288"/>
        </w:trPr>
        <w:tc>
          <w:tcPr>
            <w:tcW w:w="9853" w:type="dxa"/>
            <w:gridSpan w:val="6"/>
            <w:tcBorders>
              <w:top w:val="nil"/>
              <w:left w:val="nil"/>
              <w:bottom w:val="nil"/>
              <w:right w:val="nil"/>
            </w:tcBorders>
            <w:shd w:val="clear" w:color="auto" w:fill="auto"/>
            <w:noWrap/>
            <w:vAlign w:val="bottom"/>
          </w:tcPr>
          <w:p w14:paraId="5DC4FA10" w14:textId="77777777" w:rsidR="006B6C8E" w:rsidRPr="006B6C8E" w:rsidRDefault="006B6C8E" w:rsidP="006B6C8E">
            <w:pPr>
              <w:rPr>
                <w:rFonts w:ascii="Calibri" w:eastAsia="Times New Roman" w:hAnsi="Calibri" w:cs="Calibri"/>
                <w:color w:val="000000"/>
                <w:lang w:val="en-IN" w:eastAsia="en-IN"/>
              </w:rPr>
            </w:pPr>
          </w:p>
        </w:tc>
      </w:tr>
      <w:tr w:rsidR="006B6C8E" w:rsidRPr="006B6C8E" w14:paraId="725D8CBC" w14:textId="77777777" w:rsidTr="000220D6">
        <w:trPr>
          <w:trHeight w:val="288"/>
        </w:trPr>
        <w:tc>
          <w:tcPr>
            <w:tcW w:w="6013" w:type="dxa"/>
            <w:gridSpan w:val="2"/>
            <w:tcBorders>
              <w:top w:val="nil"/>
              <w:left w:val="nil"/>
              <w:bottom w:val="nil"/>
              <w:right w:val="nil"/>
            </w:tcBorders>
            <w:shd w:val="clear" w:color="auto" w:fill="auto"/>
            <w:noWrap/>
            <w:vAlign w:val="bottom"/>
          </w:tcPr>
          <w:p w14:paraId="473DEE94" w14:textId="77777777" w:rsidR="006B6C8E" w:rsidRPr="006B6C8E" w:rsidRDefault="006B6C8E" w:rsidP="006B6C8E">
            <w:pPr>
              <w:rPr>
                <w:rFonts w:ascii="Calibri" w:eastAsia="Times New Roman" w:hAnsi="Calibri" w:cs="Calibri"/>
                <w:color w:val="000000"/>
                <w:lang w:val="en-IN" w:eastAsia="en-IN"/>
              </w:rPr>
            </w:pPr>
          </w:p>
        </w:tc>
        <w:tc>
          <w:tcPr>
            <w:tcW w:w="960" w:type="dxa"/>
            <w:tcBorders>
              <w:top w:val="nil"/>
              <w:left w:val="nil"/>
              <w:bottom w:val="nil"/>
              <w:right w:val="nil"/>
            </w:tcBorders>
            <w:shd w:val="clear" w:color="auto" w:fill="auto"/>
            <w:noWrap/>
            <w:vAlign w:val="bottom"/>
            <w:hideMark/>
          </w:tcPr>
          <w:p w14:paraId="2DF680C1" w14:textId="77777777" w:rsidR="006B6C8E" w:rsidRPr="006B6C8E" w:rsidRDefault="006B6C8E" w:rsidP="006B6C8E">
            <w:pPr>
              <w:rPr>
                <w:rFonts w:ascii="Calibri" w:eastAsia="Times New Roman" w:hAnsi="Calibri" w:cs="Calibri"/>
                <w:color w:val="000000"/>
                <w:lang w:val="en-IN" w:eastAsia="en-IN"/>
              </w:rPr>
            </w:pPr>
          </w:p>
        </w:tc>
        <w:tc>
          <w:tcPr>
            <w:tcW w:w="960" w:type="dxa"/>
            <w:tcBorders>
              <w:top w:val="nil"/>
              <w:left w:val="nil"/>
              <w:bottom w:val="nil"/>
              <w:right w:val="nil"/>
            </w:tcBorders>
            <w:shd w:val="clear" w:color="auto" w:fill="auto"/>
            <w:noWrap/>
            <w:vAlign w:val="bottom"/>
            <w:hideMark/>
          </w:tcPr>
          <w:p w14:paraId="64B62F8C" w14:textId="77777777" w:rsidR="006B6C8E" w:rsidRPr="006B6C8E" w:rsidRDefault="006B6C8E" w:rsidP="006B6C8E">
            <w:pPr>
              <w:rPr>
                <w:rFonts w:ascii="Times New Roman" w:eastAsia="Times New Roman" w:hAnsi="Times New Roman" w:cs="Times New Roman"/>
                <w:sz w:val="20"/>
                <w:szCs w:val="20"/>
                <w:lang w:val="en-IN" w:eastAsia="en-IN"/>
              </w:rPr>
            </w:pPr>
          </w:p>
        </w:tc>
        <w:tc>
          <w:tcPr>
            <w:tcW w:w="960" w:type="dxa"/>
            <w:tcBorders>
              <w:top w:val="nil"/>
              <w:left w:val="nil"/>
              <w:bottom w:val="nil"/>
              <w:right w:val="nil"/>
            </w:tcBorders>
            <w:shd w:val="clear" w:color="auto" w:fill="auto"/>
            <w:noWrap/>
            <w:vAlign w:val="bottom"/>
            <w:hideMark/>
          </w:tcPr>
          <w:p w14:paraId="3C4AF9FB" w14:textId="77777777" w:rsidR="006B6C8E" w:rsidRPr="006B6C8E" w:rsidRDefault="006B6C8E" w:rsidP="006B6C8E">
            <w:pPr>
              <w:rPr>
                <w:rFonts w:ascii="Times New Roman" w:eastAsia="Times New Roman" w:hAnsi="Times New Roman" w:cs="Times New Roman"/>
                <w:sz w:val="20"/>
                <w:szCs w:val="20"/>
                <w:lang w:val="en-IN" w:eastAsia="en-IN"/>
              </w:rPr>
            </w:pPr>
          </w:p>
        </w:tc>
        <w:tc>
          <w:tcPr>
            <w:tcW w:w="960" w:type="dxa"/>
            <w:tcBorders>
              <w:top w:val="nil"/>
              <w:left w:val="nil"/>
              <w:bottom w:val="nil"/>
              <w:right w:val="nil"/>
            </w:tcBorders>
            <w:shd w:val="clear" w:color="auto" w:fill="auto"/>
            <w:noWrap/>
            <w:vAlign w:val="bottom"/>
            <w:hideMark/>
          </w:tcPr>
          <w:p w14:paraId="2364F025" w14:textId="77777777" w:rsidR="006B6C8E" w:rsidRPr="006B6C8E" w:rsidRDefault="006B6C8E" w:rsidP="006B6C8E">
            <w:pPr>
              <w:rPr>
                <w:rFonts w:ascii="Times New Roman" w:eastAsia="Times New Roman" w:hAnsi="Times New Roman" w:cs="Times New Roman"/>
                <w:sz w:val="20"/>
                <w:szCs w:val="20"/>
                <w:lang w:val="en-IN" w:eastAsia="en-IN"/>
              </w:rPr>
            </w:pPr>
          </w:p>
        </w:tc>
      </w:tr>
      <w:tr w:rsidR="006B6C8E" w:rsidRPr="006B6C8E" w14:paraId="5BB3A327" w14:textId="77777777" w:rsidTr="000220D6">
        <w:trPr>
          <w:trHeight w:val="288"/>
        </w:trPr>
        <w:tc>
          <w:tcPr>
            <w:tcW w:w="5791" w:type="dxa"/>
            <w:tcBorders>
              <w:top w:val="nil"/>
              <w:left w:val="nil"/>
              <w:bottom w:val="nil"/>
              <w:right w:val="nil"/>
            </w:tcBorders>
            <w:shd w:val="clear" w:color="auto" w:fill="auto"/>
            <w:noWrap/>
            <w:vAlign w:val="bottom"/>
          </w:tcPr>
          <w:p w14:paraId="09ED0B93" w14:textId="77777777" w:rsidR="006B6C8E" w:rsidRPr="006B6C8E" w:rsidRDefault="006B6C8E" w:rsidP="006B6C8E">
            <w:pPr>
              <w:rPr>
                <w:rFonts w:ascii="Calibri" w:eastAsia="Times New Roman" w:hAnsi="Calibri" w:cs="Calibri"/>
                <w:color w:val="000000"/>
                <w:lang w:val="en-IN" w:eastAsia="en-IN"/>
              </w:rPr>
            </w:pPr>
          </w:p>
        </w:tc>
        <w:tc>
          <w:tcPr>
            <w:tcW w:w="222" w:type="dxa"/>
            <w:tcBorders>
              <w:top w:val="nil"/>
              <w:left w:val="nil"/>
              <w:bottom w:val="nil"/>
              <w:right w:val="nil"/>
            </w:tcBorders>
            <w:shd w:val="clear" w:color="auto" w:fill="auto"/>
            <w:noWrap/>
            <w:vAlign w:val="bottom"/>
            <w:hideMark/>
          </w:tcPr>
          <w:p w14:paraId="65E1C2DE" w14:textId="77777777" w:rsidR="006B6C8E" w:rsidRPr="006B6C8E" w:rsidRDefault="006B6C8E" w:rsidP="006B6C8E">
            <w:pPr>
              <w:rPr>
                <w:rFonts w:ascii="Calibri" w:eastAsia="Times New Roman" w:hAnsi="Calibri" w:cs="Calibri"/>
                <w:color w:val="000000"/>
                <w:lang w:val="en-IN" w:eastAsia="en-IN"/>
              </w:rPr>
            </w:pPr>
          </w:p>
        </w:tc>
        <w:tc>
          <w:tcPr>
            <w:tcW w:w="960" w:type="dxa"/>
            <w:tcBorders>
              <w:top w:val="nil"/>
              <w:left w:val="nil"/>
              <w:bottom w:val="nil"/>
              <w:right w:val="nil"/>
            </w:tcBorders>
            <w:shd w:val="clear" w:color="auto" w:fill="auto"/>
            <w:noWrap/>
            <w:vAlign w:val="bottom"/>
            <w:hideMark/>
          </w:tcPr>
          <w:p w14:paraId="20FDAEE5" w14:textId="77777777" w:rsidR="006B6C8E" w:rsidRPr="006B6C8E" w:rsidRDefault="006B6C8E" w:rsidP="006B6C8E">
            <w:pPr>
              <w:rPr>
                <w:rFonts w:ascii="Times New Roman" w:eastAsia="Times New Roman" w:hAnsi="Times New Roman" w:cs="Times New Roman"/>
                <w:sz w:val="20"/>
                <w:szCs w:val="20"/>
                <w:lang w:val="en-IN" w:eastAsia="en-IN"/>
              </w:rPr>
            </w:pPr>
          </w:p>
        </w:tc>
        <w:tc>
          <w:tcPr>
            <w:tcW w:w="960" w:type="dxa"/>
            <w:tcBorders>
              <w:top w:val="nil"/>
              <w:left w:val="nil"/>
              <w:bottom w:val="nil"/>
              <w:right w:val="nil"/>
            </w:tcBorders>
            <w:shd w:val="clear" w:color="auto" w:fill="auto"/>
            <w:noWrap/>
            <w:vAlign w:val="bottom"/>
            <w:hideMark/>
          </w:tcPr>
          <w:p w14:paraId="3F2B3E6A" w14:textId="77777777" w:rsidR="006B6C8E" w:rsidRPr="006B6C8E" w:rsidRDefault="006B6C8E" w:rsidP="006B6C8E">
            <w:pPr>
              <w:rPr>
                <w:rFonts w:ascii="Times New Roman" w:eastAsia="Times New Roman" w:hAnsi="Times New Roman" w:cs="Times New Roman"/>
                <w:sz w:val="20"/>
                <w:szCs w:val="20"/>
                <w:lang w:val="en-IN" w:eastAsia="en-IN"/>
              </w:rPr>
            </w:pPr>
          </w:p>
        </w:tc>
        <w:tc>
          <w:tcPr>
            <w:tcW w:w="960" w:type="dxa"/>
            <w:tcBorders>
              <w:top w:val="nil"/>
              <w:left w:val="nil"/>
              <w:bottom w:val="nil"/>
              <w:right w:val="nil"/>
            </w:tcBorders>
            <w:shd w:val="clear" w:color="auto" w:fill="auto"/>
            <w:noWrap/>
            <w:vAlign w:val="bottom"/>
            <w:hideMark/>
          </w:tcPr>
          <w:p w14:paraId="79063D53" w14:textId="77777777" w:rsidR="006B6C8E" w:rsidRPr="006B6C8E" w:rsidRDefault="006B6C8E" w:rsidP="006B6C8E">
            <w:pPr>
              <w:rPr>
                <w:rFonts w:ascii="Times New Roman" w:eastAsia="Times New Roman" w:hAnsi="Times New Roman" w:cs="Times New Roman"/>
                <w:sz w:val="20"/>
                <w:szCs w:val="20"/>
                <w:lang w:val="en-IN" w:eastAsia="en-IN"/>
              </w:rPr>
            </w:pPr>
          </w:p>
        </w:tc>
        <w:tc>
          <w:tcPr>
            <w:tcW w:w="960" w:type="dxa"/>
            <w:tcBorders>
              <w:top w:val="nil"/>
              <w:left w:val="nil"/>
              <w:bottom w:val="nil"/>
              <w:right w:val="nil"/>
            </w:tcBorders>
            <w:shd w:val="clear" w:color="auto" w:fill="auto"/>
            <w:noWrap/>
            <w:vAlign w:val="bottom"/>
            <w:hideMark/>
          </w:tcPr>
          <w:p w14:paraId="7F6B8AAA" w14:textId="77777777" w:rsidR="006B6C8E" w:rsidRPr="006B6C8E" w:rsidRDefault="006B6C8E" w:rsidP="006B6C8E">
            <w:pPr>
              <w:rPr>
                <w:rFonts w:ascii="Times New Roman" w:eastAsia="Times New Roman" w:hAnsi="Times New Roman" w:cs="Times New Roman"/>
                <w:sz w:val="20"/>
                <w:szCs w:val="20"/>
                <w:lang w:val="en-IN" w:eastAsia="en-IN"/>
              </w:rPr>
            </w:pPr>
          </w:p>
        </w:tc>
      </w:tr>
    </w:tbl>
    <w:p w14:paraId="1586F1B4" w14:textId="77777777" w:rsidR="006B6C8E" w:rsidRDefault="006B6C8E" w:rsidP="00D2150C"/>
    <w:p w14:paraId="74F33465" w14:textId="77777777" w:rsidR="006B6C8E" w:rsidRDefault="006B6C8E" w:rsidP="006B6C8E"/>
    <w:p w14:paraId="312DF4C3" w14:textId="77777777" w:rsidR="006B6C8E" w:rsidRPr="006B6C8E" w:rsidRDefault="006B6C8E" w:rsidP="006B6C8E">
      <w:pPr>
        <w:pStyle w:val="ListParagraph"/>
        <w:ind w:left="4440"/>
        <w:rPr>
          <w:rFonts w:cstheme="minorHAnsi"/>
        </w:rPr>
      </w:pPr>
    </w:p>
    <w:p w14:paraId="4B13B03C" w14:textId="77777777" w:rsidR="006B6C8E" w:rsidRDefault="006B6C8E" w:rsidP="00DD4B26">
      <w:pPr>
        <w:ind w:left="4440"/>
        <w:rPr>
          <w:rFonts w:asciiTheme="majorHAnsi" w:hAnsiTheme="majorHAnsi" w:cstheme="majorHAnsi"/>
        </w:rPr>
      </w:pPr>
    </w:p>
    <w:p w14:paraId="4D5CCE01" w14:textId="77777777" w:rsidR="00DD4B26" w:rsidRDefault="00DD4B26" w:rsidP="006B6C8E">
      <w:pPr>
        <w:rPr>
          <w:rFonts w:asciiTheme="majorHAnsi" w:hAnsiTheme="majorHAnsi" w:cstheme="majorHAnsi"/>
        </w:rPr>
      </w:pPr>
      <w:r>
        <w:rPr>
          <w:rFonts w:asciiTheme="majorHAnsi" w:hAnsiTheme="majorHAnsi" w:cstheme="majorHAnsi"/>
        </w:rPr>
        <w:t xml:space="preserve"> </w:t>
      </w:r>
      <w:r w:rsidR="006B6C8E">
        <w:rPr>
          <w:rFonts w:asciiTheme="majorHAnsi" w:hAnsiTheme="majorHAnsi" w:cstheme="majorHAnsi"/>
        </w:rPr>
        <w:t xml:space="preserve">                                                                                 </w:t>
      </w:r>
    </w:p>
    <w:p w14:paraId="7C57DEE4" w14:textId="77777777" w:rsidR="00DD4B26" w:rsidRPr="00DD4B26" w:rsidRDefault="00DD4B26" w:rsidP="00DD4B26">
      <w:pPr>
        <w:rPr>
          <w:rFonts w:asciiTheme="majorHAnsi" w:hAnsiTheme="majorHAnsi" w:cstheme="majorHAnsi"/>
        </w:rPr>
      </w:pPr>
    </w:p>
    <w:p w14:paraId="520ECB8F" w14:textId="77777777" w:rsidR="00DD4B26" w:rsidRDefault="00DD4B26">
      <w:pPr>
        <w:rPr>
          <w:rFonts w:ascii="Arial Black" w:hAnsi="Arial Black"/>
        </w:rPr>
      </w:pPr>
    </w:p>
    <w:p w14:paraId="1CA41B2C" w14:textId="77777777" w:rsidR="00DD4B26" w:rsidRDefault="00DD4B26">
      <w:pPr>
        <w:rPr>
          <w:rFonts w:ascii="Arial Black" w:hAnsi="Arial Black"/>
        </w:rPr>
      </w:pPr>
    </w:p>
    <w:p w14:paraId="5EB321E0" w14:textId="77777777" w:rsidR="00DD4B26" w:rsidRDefault="00DD4B26">
      <w:pPr>
        <w:rPr>
          <w:rFonts w:ascii="Arial Black" w:hAnsi="Arial Black"/>
        </w:rPr>
      </w:pPr>
    </w:p>
    <w:p w14:paraId="192785BD" w14:textId="77777777" w:rsidR="00DD4B26" w:rsidRPr="003A2091" w:rsidRDefault="00DD4B26">
      <w:pPr>
        <w:rPr>
          <w:rFonts w:ascii="Arial Black" w:hAnsi="Arial Black"/>
        </w:rPr>
        <w:sectPr w:rsidR="00DD4B26" w:rsidRPr="003A2091" w:rsidSect="006F5A91">
          <w:pgSz w:w="12240" w:h="15840"/>
          <w:pgMar w:top="720" w:right="720" w:bottom="720" w:left="720" w:header="288" w:footer="288" w:gutter="0"/>
          <w:cols w:space="720"/>
          <w:titlePg/>
          <w:docGrid w:linePitch="360"/>
        </w:sectPr>
      </w:pPr>
    </w:p>
    <w:p w14:paraId="1C4264B3"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0259FBFD" w14:textId="77777777" w:rsidTr="006551C3">
        <w:trPr>
          <w:trHeight w:val="432"/>
        </w:trPr>
        <w:tc>
          <w:tcPr>
            <w:tcW w:w="3600" w:type="dxa"/>
            <w:vMerge w:val="restart"/>
          </w:tcPr>
          <w:p w14:paraId="3A1DF3FB" w14:textId="77777777" w:rsidR="0015336E" w:rsidRPr="004048B0" w:rsidRDefault="0015336E" w:rsidP="005947BE">
            <w:pPr>
              <w:rPr>
                <w:noProof/>
              </w:rPr>
            </w:pPr>
          </w:p>
        </w:tc>
        <w:tc>
          <w:tcPr>
            <w:tcW w:w="7200" w:type="dxa"/>
          </w:tcPr>
          <w:p w14:paraId="2A25AC91" w14:textId="77777777" w:rsidR="0015336E" w:rsidRPr="004048B0" w:rsidRDefault="0015336E" w:rsidP="005947BE">
            <w:pPr>
              <w:rPr>
                <w:b/>
                <w:bCs/>
              </w:rPr>
            </w:pPr>
            <w:r w:rsidRPr="004048B0">
              <w:rPr>
                <w:noProof/>
                <w:lang w:eastAsia="en-AU"/>
              </w:rPr>
              <w:drawing>
                <wp:inline distT="0" distB="0" distL="0" distR="0" wp14:anchorId="2B89B3ED" wp14:editId="5CC847B7">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tc>
      </w:tr>
      <w:tr w:rsidR="0015336E" w:rsidRPr="004048B0" w14:paraId="03F4EDA1" w14:textId="77777777" w:rsidTr="00FE44CB">
        <w:trPr>
          <w:trHeight w:val="1440"/>
        </w:trPr>
        <w:tc>
          <w:tcPr>
            <w:tcW w:w="3600" w:type="dxa"/>
            <w:vMerge/>
          </w:tcPr>
          <w:p w14:paraId="5124CD0F" w14:textId="77777777" w:rsidR="0015336E" w:rsidRPr="004048B0" w:rsidRDefault="0015336E" w:rsidP="005947BE">
            <w:pPr>
              <w:rPr>
                <w:noProof/>
              </w:rPr>
            </w:pPr>
          </w:p>
        </w:tc>
        <w:tc>
          <w:tcPr>
            <w:tcW w:w="7200" w:type="dxa"/>
          </w:tcPr>
          <w:p w14:paraId="0BDBA27B" w14:textId="77777777" w:rsidR="0015336E" w:rsidRPr="004048B0" w:rsidRDefault="00420348" w:rsidP="00FE44CB">
            <w:pPr>
              <w:pStyle w:val="Heading2"/>
            </w:pPr>
            <w:sdt>
              <w:sdtPr>
                <w:id w:val="-585149648"/>
                <w:placeholder>
                  <w:docPart w:val="7D3DC052E298419DAB80B98C6C02F5B9"/>
                </w:placeholder>
                <w:temporary/>
                <w:showingPlcHdr/>
                <w15:appearance w15:val="hidden"/>
              </w:sdtPr>
              <w:sdtEndPr/>
              <w:sdtContent>
                <w:r w:rsidR="007366D6" w:rsidRPr="004048B0">
                  <w:t>Introduction</w:t>
                </w:r>
              </w:sdtContent>
            </w:sdt>
          </w:p>
        </w:tc>
      </w:tr>
      <w:tr w:rsidR="0015336E" w:rsidRPr="004048B0" w14:paraId="6C18BC1F" w14:textId="77777777" w:rsidTr="006551C3">
        <w:trPr>
          <w:trHeight w:val="5680"/>
        </w:trPr>
        <w:tc>
          <w:tcPr>
            <w:tcW w:w="3600" w:type="dxa"/>
            <w:vMerge/>
          </w:tcPr>
          <w:p w14:paraId="664CDBA7" w14:textId="77777777" w:rsidR="0015336E" w:rsidRPr="004048B0" w:rsidRDefault="0015336E" w:rsidP="005947BE">
            <w:pPr>
              <w:rPr>
                <w:noProof/>
              </w:rPr>
            </w:pPr>
          </w:p>
        </w:tc>
        <w:tc>
          <w:tcPr>
            <w:tcW w:w="7200" w:type="dxa"/>
          </w:tcPr>
          <w:p w14:paraId="2D938F47" w14:textId="77777777" w:rsidR="0015336E" w:rsidRPr="004048B0" w:rsidRDefault="00420348" w:rsidP="0015336E">
            <w:pPr>
              <w:pStyle w:val="Heading3"/>
            </w:pPr>
            <w:sdt>
              <w:sdtPr>
                <w:id w:val="837890847"/>
                <w:placeholder>
                  <w:docPart w:val="377F1043F6BD40DDBADA350DBB893FE4"/>
                </w:placeholder>
                <w:temporary/>
                <w:showingPlcHdr/>
                <w15:appearance w15:val="hidden"/>
              </w:sdtPr>
              <w:sdtEndPr/>
              <w:sdtContent>
                <w:r w:rsidR="00EA0EF8" w:rsidRPr="004048B0">
                  <w:t>SUBHEADING</w:t>
                </w:r>
              </w:sdtContent>
            </w:sdt>
          </w:p>
          <w:p w14:paraId="10EC6911" w14:textId="77777777" w:rsidR="0015336E" w:rsidRPr="004048B0" w:rsidRDefault="00EA0EF8" w:rsidP="0015336E">
            <w:r w:rsidRPr="004048B0">
              <w:t xml:space="preserve">Lorem ipsum dolor sit </w:t>
            </w:r>
            <w:proofErr w:type="spellStart"/>
            <w:r w:rsidRPr="004048B0">
              <w:t>amet</w:t>
            </w:r>
            <w:proofErr w:type="spellEnd"/>
            <w:r w:rsidRPr="004048B0">
              <w:t xml:space="preserve"> </w:t>
            </w:r>
            <w:proofErr w:type="spellStart"/>
            <w:r w:rsidRPr="004048B0">
              <w:t>consectetur</w:t>
            </w:r>
            <w:proofErr w:type="spellEnd"/>
            <w:r w:rsidRPr="004048B0">
              <w:t xml:space="preserve"> </w:t>
            </w:r>
            <w:proofErr w:type="spellStart"/>
            <w:r w:rsidRPr="004048B0">
              <w:t>adipiscing</w:t>
            </w:r>
            <w:proofErr w:type="spellEnd"/>
            <w:r w:rsidRPr="004048B0">
              <w:t xml:space="preserve">. Nisi </w:t>
            </w:r>
            <w:proofErr w:type="spellStart"/>
            <w:r w:rsidRPr="004048B0">
              <w:t>lacus</w:t>
            </w:r>
            <w:proofErr w:type="spellEnd"/>
            <w:r w:rsidRPr="004048B0">
              <w:t xml:space="preserve"> sed </w:t>
            </w:r>
            <w:proofErr w:type="spellStart"/>
            <w:r w:rsidRPr="004048B0">
              <w:t>viverra</w:t>
            </w:r>
            <w:proofErr w:type="spellEnd"/>
            <w:r w:rsidRPr="004048B0">
              <w:t xml:space="preserve"> </w:t>
            </w:r>
            <w:proofErr w:type="spellStart"/>
            <w:r w:rsidRPr="004048B0">
              <w:t>tellus</w:t>
            </w:r>
            <w:proofErr w:type="spellEnd"/>
            <w:r w:rsidRPr="004048B0">
              <w:t xml:space="preserve">. </w:t>
            </w:r>
            <w:proofErr w:type="spellStart"/>
            <w:r w:rsidRPr="004048B0">
              <w:t>Orci</w:t>
            </w:r>
            <w:proofErr w:type="spellEnd"/>
            <w:r w:rsidRPr="004048B0">
              <w:t xml:space="preserve"> </w:t>
            </w:r>
            <w:proofErr w:type="spellStart"/>
            <w:r w:rsidRPr="004048B0">
              <w:t>eu</w:t>
            </w:r>
            <w:proofErr w:type="spellEnd"/>
            <w:r w:rsidRPr="004048B0">
              <w:t xml:space="preserve"> </w:t>
            </w:r>
            <w:proofErr w:type="spellStart"/>
            <w:r w:rsidRPr="004048B0">
              <w:t>lobortis</w:t>
            </w:r>
            <w:proofErr w:type="spellEnd"/>
            <w:r w:rsidRPr="004048B0">
              <w:t xml:space="preserve"> </w:t>
            </w:r>
            <w:proofErr w:type="spellStart"/>
            <w:r w:rsidRPr="004048B0">
              <w:t>elementum</w:t>
            </w:r>
            <w:proofErr w:type="spellEnd"/>
            <w:r w:rsidRPr="004048B0">
              <w:t xml:space="preserve"> </w:t>
            </w:r>
            <w:proofErr w:type="spellStart"/>
            <w:r w:rsidRPr="004048B0">
              <w:t>nibh</w:t>
            </w:r>
            <w:proofErr w:type="spellEnd"/>
            <w:r w:rsidRPr="004048B0">
              <w:t xml:space="preserve"> </w:t>
            </w:r>
            <w:proofErr w:type="spellStart"/>
            <w:r w:rsidRPr="004048B0">
              <w:t>tellus</w:t>
            </w:r>
            <w:proofErr w:type="spellEnd"/>
            <w:r w:rsidRPr="004048B0">
              <w:t xml:space="preserve"> </w:t>
            </w:r>
            <w:proofErr w:type="spellStart"/>
            <w:r w:rsidRPr="004048B0">
              <w:t>molestie</w:t>
            </w:r>
            <w:proofErr w:type="spellEnd"/>
            <w:r w:rsidRPr="004048B0">
              <w:t xml:space="preserve"> </w:t>
            </w:r>
            <w:proofErr w:type="spellStart"/>
            <w:r w:rsidRPr="004048B0">
              <w:t>nunc</w:t>
            </w:r>
            <w:proofErr w:type="spellEnd"/>
            <w:r w:rsidRPr="004048B0">
              <w:t xml:space="preserve"> non. </w:t>
            </w:r>
            <w:proofErr w:type="spellStart"/>
            <w:r w:rsidRPr="004048B0">
              <w:t>Laoreet</w:t>
            </w:r>
            <w:proofErr w:type="spellEnd"/>
            <w:r w:rsidRPr="004048B0">
              <w:t xml:space="preserve"> </w:t>
            </w:r>
            <w:proofErr w:type="spellStart"/>
            <w:r w:rsidRPr="004048B0">
              <w:t>suspendisse</w:t>
            </w:r>
            <w:proofErr w:type="spellEnd"/>
            <w:r w:rsidRPr="004048B0">
              <w:t xml:space="preserve"> </w:t>
            </w:r>
            <w:proofErr w:type="spellStart"/>
            <w:r w:rsidRPr="004048B0">
              <w:t>interdum</w:t>
            </w:r>
            <w:proofErr w:type="spellEnd"/>
            <w:r w:rsidRPr="004048B0">
              <w:t xml:space="preserve"> </w:t>
            </w:r>
            <w:proofErr w:type="spellStart"/>
            <w:r w:rsidRPr="004048B0">
              <w:t>consectetur</w:t>
            </w:r>
            <w:proofErr w:type="spellEnd"/>
            <w:r w:rsidRPr="004048B0">
              <w:t xml:space="preserve"> libero id </w:t>
            </w:r>
            <w:proofErr w:type="spellStart"/>
            <w:r w:rsidRPr="004048B0">
              <w:t>faucibus</w:t>
            </w:r>
            <w:proofErr w:type="spellEnd"/>
            <w:r w:rsidRPr="004048B0">
              <w:t xml:space="preserve"> </w:t>
            </w:r>
            <w:proofErr w:type="spellStart"/>
            <w:r w:rsidRPr="004048B0">
              <w:t>nisl</w:t>
            </w:r>
            <w:proofErr w:type="spellEnd"/>
            <w:r w:rsidRPr="004048B0">
              <w:t xml:space="preserve"> </w:t>
            </w:r>
            <w:proofErr w:type="spellStart"/>
            <w:r w:rsidRPr="004048B0">
              <w:t>tincidunt</w:t>
            </w:r>
            <w:proofErr w:type="spellEnd"/>
            <w:r w:rsidRPr="004048B0">
              <w:t xml:space="preserve">. Pharetra </w:t>
            </w:r>
            <w:proofErr w:type="spellStart"/>
            <w:r w:rsidRPr="004048B0">
              <w:t>massa</w:t>
            </w:r>
            <w:proofErr w:type="spellEnd"/>
            <w:r w:rsidRPr="004048B0">
              <w:t xml:space="preserve"> </w:t>
            </w:r>
            <w:proofErr w:type="spellStart"/>
            <w:r w:rsidRPr="004048B0">
              <w:t>massa</w:t>
            </w:r>
            <w:proofErr w:type="spellEnd"/>
            <w:r w:rsidRPr="004048B0">
              <w:t xml:space="preserve"> </w:t>
            </w:r>
            <w:proofErr w:type="spellStart"/>
            <w:r w:rsidRPr="004048B0">
              <w:t>ultricies</w:t>
            </w:r>
            <w:proofErr w:type="spellEnd"/>
            <w:r w:rsidRPr="004048B0">
              <w:t xml:space="preserve"> mi </w:t>
            </w:r>
            <w:proofErr w:type="spellStart"/>
            <w:r w:rsidRPr="004048B0">
              <w:t>quis</w:t>
            </w:r>
            <w:proofErr w:type="spellEnd"/>
            <w:r w:rsidRPr="004048B0">
              <w:t xml:space="preserve"> </w:t>
            </w:r>
            <w:proofErr w:type="spellStart"/>
            <w:r w:rsidRPr="004048B0">
              <w:t>hendrerit</w:t>
            </w:r>
            <w:proofErr w:type="spellEnd"/>
            <w:r w:rsidRPr="004048B0">
              <w:t xml:space="preserve"> dolor. Non </w:t>
            </w:r>
            <w:proofErr w:type="spellStart"/>
            <w:r w:rsidRPr="004048B0">
              <w:t>tellus</w:t>
            </w:r>
            <w:proofErr w:type="spellEnd"/>
            <w:r w:rsidRPr="004048B0">
              <w:t xml:space="preserve"> </w:t>
            </w:r>
            <w:proofErr w:type="spellStart"/>
            <w:r w:rsidRPr="004048B0">
              <w:t>orci</w:t>
            </w:r>
            <w:proofErr w:type="spellEnd"/>
            <w:r w:rsidRPr="004048B0">
              <w:t xml:space="preserve"> ac auctor </w:t>
            </w:r>
            <w:proofErr w:type="spellStart"/>
            <w:r w:rsidRPr="004048B0">
              <w:t>augue</w:t>
            </w:r>
            <w:proofErr w:type="spellEnd"/>
            <w:r w:rsidRPr="004048B0">
              <w:t xml:space="preserve"> </w:t>
            </w:r>
            <w:proofErr w:type="spellStart"/>
            <w:r w:rsidRPr="004048B0">
              <w:t>mauris</w:t>
            </w:r>
            <w:proofErr w:type="spellEnd"/>
            <w:r w:rsidRPr="004048B0">
              <w:t xml:space="preserve"> </w:t>
            </w:r>
            <w:proofErr w:type="spellStart"/>
            <w:r w:rsidRPr="004048B0">
              <w:t>augue</w:t>
            </w:r>
            <w:proofErr w:type="spellEnd"/>
            <w:r w:rsidRPr="004048B0">
              <w:t xml:space="preserve"> </w:t>
            </w:r>
            <w:proofErr w:type="spellStart"/>
            <w:r w:rsidRPr="004048B0">
              <w:t>neque</w:t>
            </w:r>
            <w:proofErr w:type="spellEnd"/>
            <w:r w:rsidRPr="004048B0">
              <w:t xml:space="preserve"> gravida.</w:t>
            </w:r>
          </w:p>
          <w:p w14:paraId="58877596" w14:textId="77777777" w:rsidR="0015336E" w:rsidRPr="004048B0" w:rsidRDefault="0015336E" w:rsidP="0015336E"/>
          <w:p w14:paraId="5FB6CF1C" w14:textId="77777777" w:rsidR="00EA0EF8" w:rsidRPr="004048B0" w:rsidRDefault="00420348" w:rsidP="00EA0EF8">
            <w:pPr>
              <w:pStyle w:val="Heading3"/>
            </w:pPr>
            <w:sdt>
              <w:sdtPr>
                <w:id w:val="1895311381"/>
                <w:placeholder>
                  <w:docPart w:val="EB0C4B23A95841F493BF0D3C39138DC5"/>
                </w:placeholder>
                <w:temporary/>
                <w:showingPlcHdr/>
                <w15:appearance w15:val="hidden"/>
              </w:sdtPr>
              <w:sdtEndPr/>
              <w:sdtContent>
                <w:r w:rsidR="00EA0EF8" w:rsidRPr="004048B0">
                  <w:t>SUBHEADING</w:t>
                </w:r>
              </w:sdtContent>
            </w:sdt>
          </w:p>
          <w:p w14:paraId="03345A4A" w14:textId="77777777" w:rsidR="00EA0EF8" w:rsidRPr="004048B0" w:rsidRDefault="00420348" w:rsidP="00EA0EF8">
            <w:sdt>
              <w:sdtPr>
                <w:id w:val="-248270636"/>
                <w:placeholder>
                  <w:docPart w:val="B94C6F22C7D341C99F74FA0A0C7E5072"/>
                </w:placeholder>
                <w:temporary/>
                <w:showingPlcHdr/>
                <w15:appearance w15:val="hidden"/>
              </w:sdtPr>
              <w:sdtEndPr/>
              <w:sdtContent>
                <w:r w:rsidR="006551C3" w:rsidRPr="004048B0">
                  <w:rPr>
                    <w:rFonts w:ascii="Calibri" w:hAnsi="Calibri" w:cs="Calibri"/>
                    <w:color w:val="000000"/>
                  </w:rPr>
                  <w:t>Lorem ipsum dolor sit amet, consectetur adipiscing elit, sed do eiusmod tempor incididunt ut labore et dolore magna aliqua. Arcu risus quis varius quam quisque id diam vel quam. Volutpat diam ut venenatis tellus in metus. Congue mauris rhoncus aenean vel elit.</w:t>
                </w:r>
              </w:sdtContent>
            </w:sdt>
          </w:p>
          <w:p w14:paraId="0A7878B1" w14:textId="77777777" w:rsidR="0015336E" w:rsidRPr="004048B0" w:rsidRDefault="00EA0EF8" w:rsidP="00EA0EF8">
            <w:r w:rsidRPr="004048B0">
              <w:t xml:space="preserve"> </w:t>
            </w:r>
          </w:p>
          <w:p w14:paraId="4ABACD6F" w14:textId="77777777" w:rsidR="00EA0EF8" w:rsidRPr="004048B0" w:rsidRDefault="00420348" w:rsidP="00EA0EF8">
            <w:pPr>
              <w:pStyle w:val="Heading3"/>
            </w:pPr>
            <w:sdt>
              <w:sdtPr>
                <w:id w:val="440267082"/>
                <w:placeholder>
                  <w:docPart w:val="033A1C81B9664CBCBAA276C45EB893FE"/>
                </w:placeholder>
                <w:temporary/>
                <w:showingPlcHdr/>
                <w15:appearance w15:val="hidden"/>
              </w:sdtPr>
              <w:sdtEndPr/>
              <w:sdtContent>
                <w:r w:rsidR="00EA0EF8" w:rsidRPr="004048B0">
                  <w:t>SUBHEADING</w:t>
                </w:r>
              </w:sdtContent>
            </w:sdt>
          </w:p>
          <w:p w14:paraId="7B67EF75" w14:textId="77777777" w:rsidR="00EA0EF8" w:rsidRPr="004048B0" w:rsidRDefault="00420348" w:rsidP="00EA0EF8">
            <w:sdt>
              <w:sdtPr>
                <w:id w:val="225881916"/>
                <w:placeholder>
                  <w:docPart w:val="F32693E9858A44DCA13F719F1578EC95"/>
                </w:placeholder>
                <w:temporary/>
                <w:showingPlcHdr/>
                <w15:appearance w15:val="hidden"/>
              </w:sdtPr>
              <w:sdtEndPr/>
              <w:sdtContent>
                <w:r w:rsidR="00EA0EF8"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w:t>
                </w:r>
              </w:sdtContent>
            </w:sdt>
          </w:p>
          <w:p w14:paraId="5D5A4BBF" w14:textId="77777777" w:rsidR="00C17936" w:rsidRPr="004048B0" w:rsidRDefault="00C17936" w:rsidP="00EA0EF8"/>
        </w:tc>
      </w:tr>
      <w:tr w:rsidR="0015336E" w:rsidRPr="004048B0" w14:paraId="7DEA2F04" w14:textId="77777777" w:rsidTr="006551C3">
        <w:trPr>
          <w:trHeight w:val="4892"/>
        </w:trPr>
        <w:tc>
          <w:tcPr>
            <w:tcW w:w="3600" w:type="dxa"/>
            <w:vMerge/>
          </w:tcPr>
          <w:p w14:paraId="0BF5D405" w14:textId="77777777" w:rsidR="0015336E" w:rsidRPr="004048B0" w:rsidRDefault="0015336E" w:rsidP="005947BE">
            <w:pPr>
              <w:rPr>
                <w:noProof/>
              </w:rPr>
            </w:pPr>
          </w:p>
        </w:tc>
        <w:tc>
          <w:tcPr>
            <w:tcW w:w="7200" w:type="dxa"/>
          </w:tcPr>
          <w:p w14:paraId="70D386E0" w14:textId="77777777" w:rsidR="0015336E" w:rsidRPr="004048B0" w:rsidRDefault="0015336E" w:rsidP="00120EDB">
            <w:pPr>
              <w:rPr>
                <w:noProof/>
              </w:rPr>
            </w:pPr>
            <w:r w:rsidRPr="004048B0">
              <w:rPr>
                <w:noProof/>
                <w:lang w:eastAsia="en-AU"/>
              </w:rPr>
              <w:drawing>
                <wp:inline distT="0" distB="0" distL="0" distR="0" wp14:anchorId="0A740F4D" wp14:editId="217BABF4">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28169055" w14:textId="77777777" w:rsidTr="004048B0">
        <w:trPr>
          <w:trHeight w:val="576"/>
        </w:trPr>
        <w:tc>
          <w:tcPr>
            <w:tcW w:w="3600" w:type="dxa"/>
            <w:vMerge/>
          </w:tcPr>
          <w:p w14:paraId="1C1A9F2C" w14:textId="77777777" w:rsidR="0015336E" w:rsidRPr="004048B0" w:rsidRDefault="0015336E" w:rsidP="005947BE">
            <w:pPr>
              <w:rPr>
                <w:noProof/>
              </w:rPr>
            </w:pPr>
          </w:p>
        </w:tc>
        <w:tc>
          <w:tcPr>
            <w:tcW w:w="7200" w:type="dxa"/>
          </w:tcPr>
          <w:p w14:paraId="4459120F" w14:textId="77777777" w:rsidR="0015336E" w:rsidRPr="004048B0" w:rsidRDefault="00420348" w:rsidP="004048B0">
            <w:pPr>
              <w:pStyle w:val="Caption"/>
            </w:pPr>
            <w:sdt>
              <w:sdtPr>
                <w:id w:val="557511328"/>
                <w:placeholder>
                  <w:docPart w:val="832C3B6E366F4909A1521E8630104ED7"/>
                </w:placeholder>
                <w:showingPlcHdr/>
              </w:sdtPr>
              <w:sdtEndPr/>
              <w:sdtContent>
                <w:r w:rsidR="004048B0" w:rsidRPr="004048B0">
                  <w:t>Figure 1</w:t>
                </w:r>
              </w:sdtContent>
            </w:sdt>
            <w:r w:rsidR="004048B0" w:rsidRPr="004048B0">
              <w:t xml:space="preserve"> </w:t>
            </w:r>
          </w:p>
        </w:tc>
      </w:tr>
    </w:tbl>
    <w:p w14:paraId="04ABE047" w14:textId="77777777" w:rsidR="007762BF" w:rsidRPr="004048B0" w:rsidRDefault="007762BF"/>
    <w:p w14:paraId="50C7BDA3"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19C2F8C0"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70B182EE" w14:textId="77777777" w:rsidTr="006551C3">
        <w:trPr>
          <w:trHeight w:val="432"/>
        </w:trPr>
        <w:tc>
          <w:tcPr>
            <w:tcW w:w="3240" w:type="dxa"/>
          </w:tcPr>
          <w:p w14:paraId="67CD8BC1" w14:textId="77777777" w:rsidR="00CD7F84" w:rsidRPr="004048B0" w:rsidRDefault="00120EDB" w:rsidP="00417D0A">
            <w:r w:rsidRPr="004048B0">
              <w:br w:type="page"/>
            </w:r>
          </w:p>
        </w:tc>
        <w:tc>
          <w:tcPr>
            <w:tcW w:w="360" w:type="dxa"/>
          </w:tcPr>
          <w:p w14:paraId="5377592F" w14:textId="77777777" w:rsidR="00CD7F84" w:rsidRPr="004048B0" w:rsidRDefault="00CD7F84" w:rsidP="0064029B">
            <w:pPr>
              <w:rPr>
                <w:noProof/>
              </w:rPr>
            </w:pPr>
          </w:p>
        </w:tc>
        <w:tc>
          <w:tcPr>
            <w:tcW w:w="7200" w:type="dxa"/>
          </w:tcPr>
          <w:p w14:paraId="24A53365" w14:textId="77777777" w:rsidR="00CD7F84" w:rsidRPr="004048B0" w:rsidRDefault="00CD7F84" w:rsidP="0064029B">
            <w:r w:rsidRPr="004048B0">
              <w:rPr>
                <w:noProof/>
                <w:lang w:eastAsia="en-AU"/>
              </w:rPr>
              <w:drawing>
                <wp:inline distT="0" distB="0" distL="0" distR="0" wp14:anchorId="20808536" wp14:editId="7D832CB9">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tc>
      </w:tr>
      <w:tr w:rsidR="00C17936" w:rsidRPr="004048B0" w14:paraId="1CEAC6EC" w14:textId="77777777" w:rsidTr="00FE44CB">
        <w:trPr>
          <w:trHeight w:val="1440"/>
        </w:trPr>
        <w:tc>
          <w:tcPr>
            <w:tcW w:w="3240" w:type="dxa"/>
            <w:vMerge w:val="restart"/>
          </w:tcPr>
          <w:p w14:paraId="64F8CB1C" w14:textId="77777777" w:rsidR="00C17936" w:rsidRPr="004048B0" w:rsidRDefault="00C17936" w:rsidP="00450F88">
            <w:pPr>
              <w:pStyle w:val="Heading3"/>
            </w:pPr>
            <w:r w:rsidRPr="004048B0">
              <w:rPr>
                <w:lang w:eastAsia="en-AU"/>
              </w:rPr>
              <w:drawing>
                <wp:inline distT="0" distB="0" distL="0" distR="0" wp14:anchorId="2C57B9AF" wp14:editId="3C7B2772">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85800" cy="685800"/>
                          </a:xfrm>
                          <a:prstGeom prst="rect">
                            <a:avLst/>
                          </a:prstGeom>
                        </pic:spPr>
                      </pic:pic>
                    </a:graphicData>
                  </a:graphic>
                </wp:inline>
              </w:drawing>
            </w:r>
          </w:p>
          <w:sdt>
            <w:sdtPr>
              <w:id w:val="-584920649"/>
              <w:placeholder>
                <w:docPart w:val="6F3BE554068C4127B1781273A7F9E662"/>
              </w:placeholder>
              <w:temporary/>
              <w:showingPlcHdr/>
              <w15:appearance w15:val="hidden"/>
            </w:sdtPr>
            <w:sdtEndPr/>
            <w:sdtContent>
              <w:p w14:paraId="3794EBAE" w14:textId="77777777" w:rsidR="00C17936" w:rsidRPr="004048B0" w:rsidRDefault="00C17936" w:rsidP="0053179B">
                <w:pPr>
                  <w:pStyle w:val="ListHeader"/>
                </w:pPr>
                <w:r w:rsidRPr="004048B0">
                  <w:t xml:space="preserve">BUSINESS </w:t>
                </w:r>
              </w:p>
              <w:p w14:paraId="67224B60" w14:textId="77777777" w:rsidR="00C17936" w:rsidRPr="004048B0" w:rsidRDefault="00C17936" w:rsidP="0053179B">
                <w:pPr>
                  <w:pStyle w:val="ListHeader"/>
                </w:pPr>
                <w:r w:rsidRPr="004048B0">
                  <w:t>PRIORITIES</w:t>
                </w:r>
              </w:p>
            </w:sdtContent>
          </w:sdt>
          <w:sdt>
            <w:sdtPr>
              <w:id w:val="-1943145662"/>
              <w:placeholder>
                <w:docPart w:val="B5FFA23900C24BD9B20D3FBCCC85580A"/>
              </w:placeholder>
              <w:temporary/>
              <w:showingPlcHdr/>
              <w15:appearance w15:val="hidden"/>
            </w:sdtPr>
            <w:sdtEndPr/>
            <w:sdtContent>
              <w:p w14:paraId="29B2818F" w14:textId="77777777" w:rsidR="00C17936" w:rsidRPr="004048B0" w:rsidRDefault="00C17936" w:rsidP="0053179B">
                <w:pPr>
                  <w:pStyle w:val="Bullets"/>
                </w:pPr>
                <w:r w:rsidRPr="004048B0">
                  <w:t>Increase customer satisfaction by 2%</w:t>
                </w:r>
              </w:p>
              <w:p w14:paraId="40212311" w14:textId="77777777" w:rsidR="00C17936" w:rsidRPr="004048B0" w:rsidRDefault="00C17936" w:rsidP="0053179B">
                <w:pPr>
                  <w:pStyle w:val="Bullets"/>
                </w:pPr>
                <w:r w:rsidRPr="004048B0">
                  <w:t>Maintain growth</w:t>
                </w:r>
              </w:p>
            </w:sdtContent>
          </w:sdt>
          <w:p w14:paraId="524B0E07" w14:textId="77777777" w:rsidR="00C17936" w:rsidRPr="004048B0" w:rsidRDefault="00C17936" w:rsidP="00450F88">
            <w:pPr>
              <w:ind w:left="360"/>
            </w:pPr>
          </w:p>
          <w:p w14:paraId="24660DFE" w14:textId="77777777" w:rsidR="004048B0" w:rsidRPr="004048B0" w:rsidRDefault="004048B0" w:rsidP="004048B0"/>
          <w:p w14:paraId="7A338EE1" w14:textId="77777777" w:rsidR="00C17936" w:rsidRPr="004048B0" w:rsidRDefault="00C17936" w:rsidP="00450F88">
            <w:pPr>
              <w:pStyle w:val="Heading3"/>
            </w:pPr>
            <w:r w:rsidRPr="004048B0">
              <w:rPr>
                <w:lang w:eastAsia="en-AU"/>
              </w:rPr>
              <w:drawing>
                <wp:inline distT="0" distB="0" distL="0" distR="0" wp14:anchorId="5BA51515" wp14:editId="6726AA35">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85800" cy="685800"/>
                          </a:xfrm>
                          <a:prstGeom prst="rect">
                            <a:avLst/>
                          </a:prstGeom>
                        </pic:spPr>
                      </pic:pic>
                    </a:graphicData>
                  </a:graphic>
                </wp:inline>
              </w:drawing>
            </w:r>
          </w:p>
          <w:sdt>
            <w:sdtPr>
              <w:id w:val="-476073456"/>
              <w:placeholder>
                <w:docPart w:val="E4B6F6A9E5D0443F9E09BC89F78394A9"/>
              </w:placeholder>
              <w:temporary/>
              <w:showingPlcHdr/>
              <w15:appearance w15:val="hidden"/>
            </w:sdtPr>
            <w:sdtEndPr/>
            <w:sdtContent>
              <w:p w14:paraId="26FD4420" w14:textId="77777777" w:rsidR="00C17936" w:rsidRPr="004048B0" w:rsidRDefault="00C17936" w:rsidP="0053179B">
                <w:pPr>
                  <w:pStyle w:val="ListHeader"/>
                </w:pPr>
                <w:r w:rsidRPr="004048B0">
                  <w:t xml:space="preserve">ADDED </w:t>
                </w:r>
              </w:p>
              <w:p w14:paraId="5D2B592A" w14:textId="77777777" w:rsidR="00C17936" w:rsidRPr="004048B0" w:rsidRDefault="00C17936" w:rsidP="0053179B">
                <w:pPr>
                  <w:pStyle w:val="ListHeader"/>
                </w:pPr>
                <w:r w:rsidRPr="004048B0">
                  <w:t>PRIORITIES</w:t>
                </w:r>
              </w:p>
            </w:sdtContent>
          </w:sdt>
          <w:sdt>
            <w:sdtPr>
              <w:id w:val="-1152058543"/>
              <w:placeholder>
                <w:docPart w:val="8B514DDB603E4A46BDAE0615497DF2EC"/>
              </w:placeholder>
              <w:temporary/>
              <w:showingPlcHdr/>
              <w15:appearance w15:val="hidden"/>
            </w:sdtPr>
            <w:sdtEndPr/>
            <w:sdtContent>
              <w:p w14:paraId="63087C6B" w14:textId="77777777" w:rsidR="00C17936" w:rsidRPr="004048B0" w:rsidRDefault="00C17936" w:rsidP="0053179B">
                <w:pPr>
                  <w:pStyle w:val="Bullets"/>
                </w:pPr>
                <w:r w:rsidRPr="004048B0">
                  <w:t>Improve social media presence</w:t>
                </w:r>
              </w:p>
              <w:p w14:paraId="5799FEBE" w14:textId="77777777" w:rsidR="00C17936" w:rsidRPr="004048B0" w:rsidRDefault="00C17936" w:rsidP="0053179B">
                <w:pPr>
                  <w:pStyle w:val="Bullets"/>
                </w:pPr>
                <w:r w:rsidRPr="004048B0">
                  <w:t>Ensure the cost of development stays below budget</w:t>
                </w:r>
              </w:p>
            </w:sdtContent>
          </w:sdt>
          <w:p w14:paraId="49CEB21D" w14:textId="77777777" w:rsidR="00C17936" w:rsidRPr="004048B0" w:rsidRDefault="00C17936" w:rsidP="00F620CA">
            <w:pPr>
              <w:ind w:left="360"/>
            </w:pPr>
          </w:p>
          <w:p w14:paraId="1993DC60" w14:textId="77777777" w:rsidR="004048B0" w:rsidRPr="004048B0" w:rsidRDefault="004048B0" w:rsidP="004048B0"/>
          <w:p w14:paraId="587A208C" w14:textId="77777777" w:rsidR="00C17936" w:rsidRPr="004048B0" w:rsidRDefault="00C17936" w:rsidP="00450F88">
            <w:pPr>
              <w:pStyle w:val="Heading3"/>
            </w:pPr>
            <w:r w:rsidRPr="004048B0">
              <w:rPr>
                <w:lang w:eastAsia="en-AU"/>
              </w:rPr>
              <w:drawing>
                <wp:inline distT="0" distB="0" distL="0" distR="0" wp14:anchorId="515C9C74" wp14:editId="68EAE8E0">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85800" cy="685800"/>
                          </a:xfrm>
                          <a:prstGeom prst="rect">
                            <a:avLst/>
                          </a:prstGeom>
                        </pic:spPr>
                      </pic:pic>
                    </a:graphicData>
                  </a:graphic>
                </wp:inline>
              </w:drawing>
            </w:r>
          </w:p>
          <w:p w14:paraId="603F743F" w14:textId="77777777" w:rsidR="00C17936" w:rsidRPr="004048B0" w:rsidRDefault="00420348" w:rsidP="0053179B">
            <w:pPr>
              <w:pStyle w:val="ListHeader"/>
            </w:pPr>
            <w:sdt>
              <w:sdtPr>
                <w:id w:val="-1866048818"/>
                <w:placeholder>
                  <w:docPart w:val="F4BDE088B25A4B61BF3B6920B04D2F32"/>
                </w:placeholder>
                <w:temporary/>
                <w:showingPlcHdr/>
                <w15:appearance w15:val="hidden"/>
              </w:sdtPr>
              <w:sdtEndPr/>
              <w:sdtContent>
                <w:r w:rsidR="00C17936" w:rsidRPr="004048B0">
                  <w:t>EMPLOYEE OPPORTUNITIES</w:t>
                </w:r>
              </w:sdtContent>
            </w:sdt>
          </w:p>
          <w:sdt>
            <w:sdtPr>
              <w:id w:val="-1539737693"/>
              <w:placeholder>
                <w:docPart w:val="8217D210A3F94380A55A6F585C9E6002"/>
              </w:placeholder>
              <w:temporary/>
              <w:showingPlcHdr/>
              <w15:appearance w15:val="hidden"/>
            </w:sdtPr>
            <w:sdtEndPr/>
            <w:sdtContent>
              <w:p w14:paraId="7D5B8979" w14:textId="77777777" w:rsidR="00C17936" w:rsidRPr="004048B0" w:rsidRDefault="00C17936" w:rsidP="0053179B">
                <w:pPr>
                  <w:pStyle w:val="Bullets"/>
                </w:pPr>
                <w:r w:rsidRPr="004048B0">
                  <w:t>Interns begin</w:t>
                </w:r>
              </w:p>
              <w:p w14:paraId="3BB5D913" w14:textId="77777777" w:rsidR="00C17936" w:rsidRPr="004048B0" w:rsidRDefault="00C17936" w:rsidP="0053179B">
                <w:pPr>
                  <w:pStyle w:val="Bullets"/>
                </w:pPr>
                <w:r w:rsidRPr="004048B0">
                  <w:t>Indoor rec leagues</w:t>
                </w:r>
              </w:p>
              <w:p w14:paraId="4A5579F4" w14:textId="77777777" w:rsidR="00C17936" w:rsidRPr="004048B0" w:rsidRDefault="00C17936" w:rsidP="0053179B">
                <w:pPr>
                  <w:pStyle w:val="Bullets"/>
                </w:pPr>
                <w:r w:rsidRPr="004048B0">
                  <w:t>Chess tournaments</w:t>
                </w:r>
              </w:p>
            </w:sdtContent>
          </w:sdt>
          <w:p w14:paraId="4C346D7E" w14:textId="77777777" w:rsidR="00C17936" w:rsidRPr="004048B0" w:rsidRDefault="00C17936" w:rsidP="006F5A91">
            <w:pPr>
              <w:spacing w:before="120"/>
            </w:pPr>
          </w:p>
        </w:tc>
        <w:tc>
          <w:tcPr>
            <w:tcW w:w="360" w:type="dxa"/>
            <w:vMerge w:val="restart"/>
          </w:tcPr>
          <w:p w14:paraId="12594B2D" w14:textId="77777777" w:rsidR="00C17936" w:rsidRPr="004048B0" w:rsidRDefault="00C17936" w:rsidP="00500AC9">
            <w:pPr>
              <w:pStyle w:val="Heading2"/>
            </w:pPr>
          </w:p>
        </w:tc>
        <w:tc>
          <w:tcPr>
            <w:tcW w:w="7200" w:type="dxa"/>
          </w:tcPr>
          <w:p w14:paraId="06A5AD02" w14:textId="77777777" w:rsidR="00C17936" w:rsidRPr="004048B0" w:rsidRDefault="00420348" w:rsidP="00FE44CB">
            <w:pPr>
              <w:pStyle w:val="Heading2"/>
            </w:pPr>
            <w:sdt>
              <w:sdtPr>
                <w:id w:val="-1749183211"/>
                <w:placeholder>
                  <w:docPart w:val="312F8CC334B54A478A16D78BE1FA1F17"/>
                </w:placeholder>
                <w:temporary/>
                <w:showingPlcHdr/>
                <w15:appearance w15:val="hidden"/>
              </w:sdtPr>
              <w:sdtEndPr/>
              <w:sdtContent>
                <w:r w:rsidR="00C17936" w:rsidRPr="004048B0">
                  <w:t>Goals for Q2</w:t>
                </w:r>
              </w:sdtContent>
            </w:sdt>
          </w:p>
        </w:tc>
      </w:tr>
      <w:tr w:rsidR="00C17936" w:rsidRPr="004048B0" w14:paraId="15B39E0A" w14:textId="77777777" w:rsidTr="00C17936">
        <w:trPr>
          <w:trHeight w:val="11808"/>
        </w:trPr>
        <w:tc>
          <w:tcPr>
            <w:tcW w:w="3240" w:type="dxa"/>
            <w:vMerge/>
          </w:tcPr>
          <w:p w14:paraId="75DE111D" w14:textId="77777777" w:rsidR="00C17936" w:rsidRPr="004048B0" w:rsidRDefault="00C17936" w:rsidP="00C17936">
            <w:pPr>
              <w:pStyle w:val="Heading3"/>
              <w:rPr>
                <w:lang w:eastAsia="en-AU"/>
              </w:rPr>
            </w:pPr>
          </w:p>
        </w:tc>
        <w:tc>
          <w:tcPr>
            <w:tcW w:w="360" w:type="dxa"/>
            <w:vMerge/>
          </w:tcPr>
          <w:p w14:paraId="63438D61" w14:textId="77777777" w:rsidR="00C17936" w:rsidRPr="004048B0" w:rsidRDefault="00C17936" w:rsidP="00C17936">
            <w:pPr>
              <w:pStyle w:val="Heading2"/>
            </w:pPr>
          </w:p>
        </w:tc>
        <w:tc>
          <w:tcPr>
            <w:tcW w:w="7200" w:type="dxa"/>
          </w:tcPr>
          <w:p w14:paraId="3193A838" w14:textId="77777777" w:rsidR="00C17936" w:rsidRPr="004048B0" w:rsidRDefault="00420348" w:rsidP="00C17936">
            <w:pPr>
              <w:pStyle w:val="Heading3"/>
            </w:pPr>
            <w:sdt>
              <w:sdtPr>
                <w:id w:val="600685296"/>
                <w:placeholder>
                  <w:docPart w:val="AB2B122052AF451AA045D69244B0A820"/>
                </w:placeholder>
                <w:temporary/>
                <w:showingPlcHdr/>
                <w15:appearance w15:val="hidden"/>
              </w:sdtPr>
              <w:sdtEndPr/>
              <w:sdtContent>
                <w:r w:rsidR="00C17936" w:rsidRPr="004048B0">
                  <w:t>SUBHEADING</w:t>
                </w:r>
              </w:sdtContent>
            </w:sdt>
            <w:r w:rsidR="00C17936" w:rsidRPr="004048B0">
              <w:t xml:space="preserve"> </w:t>
            </w:r>
          </w:p>
          <w:p w14:paraId="08A927FE" w14:textId="77777777" w:rsidR="00C17936" w:rsidRPr="004048B0" w:rsidRDefault="00420348" w:rsidP="00C17936">
            <w:sdt>
              <w:sdtPr>
                <w:id w:val="-247425984"/>
                <w:placeholder>
                  <w:docPart w:val="502175E5FAC346D58FFBEB9750721565"/>
                </w:placeholder>
                <w:temporary/>
                <w:showingPlcHdr/>
                <w15:appearance w15:val="hidden"/>
              </w:sdtPr>
              <w:sdtEnd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5C6FDEDD" w14:textId="77777777" w:rsidR="00C17936" w:rsidRPr="004048B0" w:rsidRDefault="00C17936" w:rsidP="00C17936"/>
          <w:p w14:paraId="4AC5A8D7" w14:textId="77777777" w:rsidR="00C17936" w:rsidRPr="004048B0" w:rsidRDefault="00420348" w:rsidP="00C17936">
            <w:pPr>
              <w:pStyle w:val="Heading3"/>
            </w:pPr>
            <w:sdt>
              <w:sdtPr>
                <w:id w:val="-961419088"/>
                <w:placeholder>
                  <w:docPart w:val="64759CFF1724451195447A1834839F41"/>
                </w:placeholder>
                <w:temporary/>
                <w:showingPlcHdr/>
                <w15:appearance w15:val="hidden"/>
              </w:sdtPr>
              <w:sdtEndPr/>
              <w:sdtContent>
                <w:r w:rsidR="00C17936" w:rsidRPr="004048B0">
                  <w:t>SUBHEADING</w:t>
                </w:r>
              </w:sdtContent>
            </w:sdt>
            <w:r w:rsidR="00C17936" w:rsidRPr="004048B0">
              <w:t xml:space="preserve"> </w:t>
            </w:r>
          </w:p>
          <w:p w14:paraId="1BEB10CE" w14:textId="77777777" w:rsidR="00C17936" w:rsidRPr="004048B0" w:rsidRDefault="00420348" w:rsidP="00C17936">
            <w:sdt>
              <w:sdtPr>
                <w:id w:val="368117376"/>
                <w:placeholder>
                  <w:docPart w:val="582626B0B6BA443E82336F85D120AEC9"/>
                </w:placeholder>
                <w:temporary/>
                <w:showingPlcHdr/>
                <w15:appearance w15:val="hidden"/>
              </w:sdtPr>
              <w:sdtEnd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23F07A5E" w14:textId="77777777" w:rsidR="00C17936" w:rsidRPr="004048B0" w:rsidRDefault="00C17936" w:rsidP="00C17936">
            <w:r w:rsidRPr="004048B0">
              <w:t xml:space="preserve"> </w:t>
            </w:r>
          </w:p>
          <w:p w14:paraId="5B931F38" w14:textId="77777777" w:rsidR="00C17936" w:rsidRPr="004048B0" w:rsidRDefault="00420348" w:rsidP="00C17936">
            <w:pPr>
              <w:pStyle w:val="Heading3"/>
            </w:pPr>
            <w:sdt>
              <w:sdtPr>
                <w:id w:val="-1382096778"/>
                <w:placeholder>
                  <w:docPart w:val="3550CBA5C36C4239ABD2C5E0E7D18FE6"/>
                </w:placeholder>
                <w:temporary/>
                <w:showingPlcHdr/>
                <w15:appearance w15:val="hidden"/>
              </w:sdtPr>
              <w:sdtEndPr/>
              <w:sdtContent>
                <w:r w:rsidR="00C17936" w:rsidRPr="004048B0">
                  <w:t>SUBHEADING</w:t>
                </w:r>
              </w:sdtContent>
            </w:sdt>
            <w:r w:rsidR="00C17936" w:rsidRPr="004048B0">
              <w:t xml:space="preserve"> </w:t>
            </w:r>
          </w:p>
          <w:sdt>
            <w:sdtPr>
              <w:id w:val="-1931800553"/>
              <w:placeholder>
                <w:docPart w:val="AECAAEB23E294CC8870271FC4F82673F"/>
              </w:placeholder>
              <w:temporary/>
              <w:showingPlcHdr/>
              <w15:appearance w15:val="hidden"/>
            </w:sdtPr>
            <w:sdtEndPr/>
            <w:sdtContent>
              <w:p w14:paraId="36219497" w14:textId="77777777" w:rsidR="00C17936" w:rsidRPr="004048B0" w:rsidRDefault="00C17936" w:rsidP="00C17936">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14:paraId="414E3840" w14:textId="77777777" w:rsidR="00C17936" w:rsidRPr="004048B0" w:rsidRDefault="00C17936" w:rsidP="00C17936"/>
              <w:p w14:paraId="70D0CF75" w14:textId="77777777" w:rsidR="00C17936" w:rsidRPr="004048B0" w:rsidRDefault="00C17936" w:rsidP="00FE44CB">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sdtContent>
          </w:sdt>
        </w:tc>
      </w:tr>
    </w:tbl>
    <w:p w14:paraId="26C293B7" w14:textId="77777777" w:rsidR="007762BF" w:rsidRPr="004048B0" w:rsidRDefault="007762BF"/>
    <w:p w14:paraId="11A9A22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33BEA7BB" w14:textId="77777777" w:rsidR="005F350F" w:rsidRPr="004048B0" w:rsidRDefault="005F350F"/>
    <w:tbl>
      <w:tblPr>
        <w:tblW w:w="0" w:type="auto"/>
        <w:tblLook w:val="0600" w:firstRow="0" w:lastRow="0" w:firstColumn="0" w:lastColumn="0" w:noHBand="1" w:noVBand="1"/>
      </w:tblPr>
      <w:tblGrid>
        <w:gridCol w:w="3600"/>
        <w:gridCol w:w="7191"/>
      </w:tblGrid>
      <w:tr w:rsidR="004A4C49" w:rsidRPr="004048B0" w14:paraId="783972A9" w14:textId="77777777" w:rsidTr="006551C3">
        <w:trPr>
          <w:trHeight w:val="432"/>
        </w:trPr>
        <w:tc>
          <w:tcPr>
            <w:tcW w:w="3600" w:type="dxa"/>
            <w:vMerge w:val="restart"/>
            <w:vAlign w:val="center"/>
          </w:tcPr>
          <w:p w14:paraId="34358A8D" w14:textId="77777777" w:rsidR="004A4C49" w:rsidRPr="004048B0" w:rsidRDefault="004A4C49" w:rsidP="004D4384">
            <w:pPr>
              <w:pStyle w:val="Quote"/>
            </w:pPr>
            <w:r w:rsidRPr="004048B0">
              <w:br w:type="page"/>
            </w:r>
            <w:sdt>
              <w:sdtPr>
                <w:id w:val="242228321"/>
                <w:placeholder>
                  <w:docPart w:val="ECD9B779CA0845C18869FC973E55DB2C"/>
                </w:placeholder>
                <w:temporary/>
                <w:showingPlcHdr/>
                <w15:appearance w15:val="hidden"/>
              </w:sdtPr>
              <w:sdtEndPr/>
              <w:sdtContent>
                <w:r w:rsidR="006F5A91" w:rsidRPr="004D4384">
                  <w:t>Lorem ipsum dolor sit amet, consectetur adipiscing elit.</w:t>
                </w:r>
              </w:sdtContent>
            </w:sdt>
          </w:p>
        </w:tc>
        <w:tc>
          <w:tcPr>
            <w:tcW w:w="7191" w:type="dxa"/>
          </w:tcPr>
          <w:p w14:paraId="0510FFFE" w14:textId="77777777" w:rsidR="004A4C49" w:rsidRPr="004048B0" w:rsidRDefault="004A4C49" w:rsidP="00C9656E">
            <w:r w:rsidRPr="004048B0">
              <w:rPr>
                <w:noProof/>
                <w:lang w:eastAsia="en-AU"/>
              </w:rPr>
              <w:drawing>
                <wp:inline distT="0" distB="0" distL="0" distR="0" wp14:anchorId="16F4D84E" wp14:editId="4A1AF6A3">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tc>
      </w:tr>
      <w:tr w:rsidR="004A4C49" w:rsidRPr="004048B0" w14:paraId="443AED76" w14:textId="77777777" w:rsidTr="00FE44CB">
        <w:trPr>
          <w:trHeight w:val="1440"/>
        </w:trPr>
        <w:tc>
          <w:tcPr>
            <w:tcW w:w="3600" w:type="dxa"/>
            <w:vMerge/>
          </w:tcPr>
          <w:p w14:paraId="4EF0B0DC" w14:textId="77777777" w:rsidR="004A4C49" w:rsidRPr="004048B0" w:rsidRDefault="004A4C49" w:rsidP="004D4384">
            <w:pPr>
              <w:pStyle w:val="Quote"/>
            </w:pPr>
          </w:p>
        </w:tc>
        <w:tc>
          <w:tcPr>
            <w:tcW w:w="7191" w:type="dxa"/>
          </w:tcPr>
          <w:p w14:paraId="02BDBE51" w14:textId="77777777" w:rsidR="004A4C49" w:rsidRPr="004048B0" w:rsidRDefault="00420348" w:rsidP="00FE44CB">
            <w:pPr>
              <w:pStyle w:val="Heading2"/>
            </w:pPr>
            <w:sdt>
              <w:sdtPr>
                <w:id w:val="-1568491668"/>
                <w:placeholder>
                  <w:docPart w:val="6B69D49A482642F2BC385D59F86984CD"/>
                </w:placeholder>
                <w:temporary/>
                <w:showingPlcHdr/>
                <w15:appearance w15:val="hidden"/>
              </w:sdtPr>
              <w:sdtEndPr/>
              <w:sdtContent>
                <w:r w:rsidR="006F5A91" w:rsidRPr="004048B0">
                  <w:t xml:space="preserve">WHAT’S NEXT </w:t>
                </w:r>
              </w:sdtContent>
            </w:sdt>
          </w:p>
        </w:tc>
      </w:tr>
      <w:tr w:rsidR="004A4C49" w:rsidRPr="004048B0" w14:paraId="0830B63A" w14:textId="77777777" w:rsidTr="006551C3">
        <w:trPr>
          <w:trHeight w:val="11583"/>
        </w:trPr>
        <w:tc>
          <w:tcPr>
            <w:tcW w:w="3600" w:type="dxa"/>
            <w:vMerge/>
          </w:tcPr>
          <w:p w14:paraId="23B49F03" w14:textId="77777777" w:rsidR="004A4C49" w:rsidRPr="004048B0" w:rsidRDefault="004A4C49" w:rsidP="004D4384">
            <w:pPr>
              <w:pStyle w:val="Quote"/>
            </w:pPr>
          </w:p>
        </w:tc>
        <w:tc>
          <w:tcPr>
            <w:tcW w:w="7191" w:type="dxa"/>
          </w:tcPr>
          <w:sdt>
            <w:sdtPr>
              <w:id w:val="855076196"/>
              <w:placeholder>
                <w:docPart w:val="1CEC5726C2034D83865656F1FE5DF48D"/>
              </w:placeholder>
              <w:temporary/>
              <w:showingPlcHdr/>
              <w15:appearance w15:val="hidden"/>
            </w:sdtPr>
            <w:sdtEndPr/>
            <w:sdtContent>
              <w:p w14:paraId="63450A15" w14:textId="77777777" w:rsidR="006F5A91" w:rsidRPr="004048B0" w:rsidRDefault="006F5A91" w:rsidP="006F5A91">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6AA0B938" w14:textId="77777777" w:rsidR="006F5A91" w:rsidRPr="004048B0" w:rsidRDefault="006F5A91" w:rsidP="006F5A91"/>
              <w:p w14:paraId="32EE8145" w14:textId="77777777" w:rsidR="006F5A91" w:rsidRPr="004048B0" w:rsidRDefault="006F5A91" w:rsidP="006F5A91">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p w14:paraId="02E20B70" w14:textId="77777777" w:rsidR="006F5A91" w:rsidRPr="004048B0" w:rsidRDefault="006F5A91" w:rsidP="006F5A91"/>
              <w:p w14:paraId="34DD7339" w14:textId="77777777" w:rsidR="006F5A91" w:rsidRPr="004048B0" w:rsidRDefault="006F5A91" w:rsidP="006F5A91">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 Mi proin sed libero enim sed. Egestas diam in arcu cursus euismod quis. Massa ultricies mi quis hendrerit dolor magna. Fermentum iaculis eu non diam phasellus vestibulum.</w:t>
                </w:r>
              </w:p>
              <w:p w14:paraId="2E9A19A4" w14:textId="77777777" w:rsidR="006F5A91" w:rsidRPr="004048B0" w:rsidRDefault="006F5A91" w:rsidP="006F5A91"/>
              <w:p w14:paraId="68D68171" w14:textId="77777777" w:rsidR="004A4C49" w:rsidRPr="004048B0" w:rsidRDefault="006F5A91" w:rsidP="006F5A91">
                <w:r w:rsidRPr="004048B0">
                  <w:t>Eu lobortis elementum nibh tellus molestie nunc non. Consectetur lorem donec massa sapien faucibus et molestie. Consequat interdum varius sit amet mattis vulputate enim. Non enim praesent elementum facilisis leo. Elementum eu facilisis sed odio morbi quis commodo. Bibendum enim facilisis gravida neque convallis a cras semper. Risus in hendrerit gravida rutrum quisque. Aliquam eleifend mi in nulla posuere. Malesuada fames ac turpis egestas maecenas. Molestie ac feugiat sed lectus vestibulum mattis. Eget nullam non nisi est sit amet. Pulvinar elementum integer enim neque. Dui accumsan sit amet nulla facilisi morbi</w:t>
                </w:r>
              </w:p>
            </w:sdtContent>
          </w:sdt>
        </w:tc>
      </w:tr>
    </w:tbl>
    <w:p w14:paraId="4FCB914E" w14:textId="77777777" w:rsidR="007762BF" w:rsidRPr="004048B0" w:rsidRDefault="007762BF"/>
    <w:p w14:paraId="4F924D0E"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3AA2E542" w14:textId="77777777" w:rsidR="005F350F" w:rsidRPr="004048B0" w:rsidRDefault="005F350F"/>
    <w:tbl>
      <w:tblPr>
        <w:tblW w:w="0" w:type="auto"/>
        <w:tblLook w:val="0600" w:firstRow="0" w:lastRow="0" w:firstColumn="0" w:lastColumn="0" w:noHBand="1" w:noVBand="1"/>
      </w:tblPr>
      <w:tblGrid>
        <w:gridCol w:w="10800"/>
      </w:tblGrid>
      <w:tr w:rsidR="004A4C49" w:rsidRPr="004048B0" w14:paraId="7845F2AF" w14:textId="77777777" w:rsidTr="00F32B21">
        <w:trPr>
          <w:trHeight w:val="432"/>
        </w:trPr>
        <w:tc>
          <w:tcPr>
            <w:tcW w:w="10800" w:type="dxa"/>
          </w:tcPr>
          <w:p w14:paraId="1641E048" w14:textId="77777777" w:rsidR="004A4C49" w:rsidRPr="004048B0" w:rsidRDefault="004A4C49" w:rsidP="00D51608">
            <w:pPr>
              <w:rPr>
                <w:noProof/>
              </w:rPr>
            </w:pPr>
            <w:r w:rsidRPr="004048B0">
              <w:rPr>
                <w:noProof/>
                <w:lang w:eastAsia="en-AU"/>
              </w:rPr>
              <w:drawing>
                <wp:inline distT="0" distB="0" distL="0" distR="0" wp14:anchorId="07749DF1" wp14:editId="1FDBC80C">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tc>
      </w:tr>
      <w:tr w:rsidR="004A4C49" w:rsidRPr="004048B0" w14:paraId="6A78666B" w14:textId="77777777" w:rsidTr="00FE44CB">
        <w:trPr>
          <w:trHeight w:val="1440"/>
        </w:trPr>
        <w:tc>
          <w:tcPr>
            <w:tcW w:w="10800" w:type="dxa"/>
          </w:tcPr>
          <w:p w14:paraId="2E7C1D2F" w14:textId="77777777" w:rsidR="004A4C49" w:rsidRPr="004048B0" w:rsidRDefault="00420348" w:rsidP="004048B0">
            <w:pPr>
              <w:pStyle w:val="Heading2"/>
            </w:pPr>
            <w:sdt>
              <w:sdtPr>
                <w:id w:val="2025126663"/>
                <w:placeholder>
                  <w:docPart w:val="00FEEDA7B78344B39BC17FE8EFD286D7"/>
                </w:placeholder>
                <w:temporary/>
                <w:showingPlcHdr/>
                <w15:appearance w15:val="hidden"/>
              </w:sdtPr>
              <w:sdtEndPr/>
              <w:sdtContent>
                <w:r w:rsidR="006F5A91" w:rsidRPr="004048B0">
                  <w:rPr>
                    <w:rStyle w:val="Heading2Char"/>
                    <w:caps/>
                  </w:rPr>
                  <w:t>Results from last year</w:t>
                </w:r>
              </w:sdtContent>
            </w:sdt>
          </w:p>
        </w:tc>
      </w:tr>
      <w:tr w:rsidR="004A4C49" w:rsidRPr="004048B0" w14:paraId="4674DCE5" w14:textId="77777777" w:rsidTr="00F32B21">
        <w:trPr>
          <w:trHeight w:val="1764"/>
        </w:trPr>
        <w:tc>
          <w:tcPr>
            <w:tcW w:w="10800" w:type="dxa"/>
          </w:tcPr>
          <w:sdt>
            <w:sdtPr>
              <w:id w:val="160512444"/>
              <w:placeholder>
                <w:docPart w:val="A40E50820007463987D9193F049DCB6D"/>
              </w:placeholder>
              <w:temporary/>
              <w:showingPlcHdr/>
              <w15:appearance w15:val="hidden"/>
            </w:sdtPr>
            <w:sdtEndPr/>
            <w:sdtContent>
              <w:p w14:paraId="27FE089D" w14:textId="77777777"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579D3E88" w14:textId="77777777"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14:paraId="36AB6BFF" w14:textId="77777777" w:rsidTr="008F1ABD">
        <w:trPr>
          <w:trHeight w:val="288"/>
        </w:trPr>
        <w:tc>
          <w:tcPr>
            <w:tcW w:w="10800" w:type="dxa"/>
          </w:tcPr>
          <w:p w14:paraId="0C4B0FD7" w14:textId="77777777" w:rsidR="0072626F" w:rsidRPr="004048B0" w:rsidRDefault="0072626F" w:rsidP="004A4C49"/>
        </w:tc>
      </w:tr>
      <w:tr w:rsidR="001E17E9" w:rsidRPr="004048B0" w14:paraId="1E4F99A0" w14:textId="77777777" w:rsidTr="00F32B21">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0D1D83" w:rsidRPr="004048B0" w14:paraId="2E53B085" w14:textId="77777777" w:rsidTr="007366D6">
              <w:trPr>
                <w:trHeight w:val="616"/>
              </w:trPr>
              <w:tc>
                <w:tcPr>
                  <w:tcW w:w="2114" w:type="dxa"/>
                  <w:tcBorders>
                    <w:bottom w:val="single" w:sz="24" w:space="0" w:color="44546A" w:themeColor="text2"/>
                  </w:tcBorders>
                  <w:vAlign w:val="center"/>
                </w:tcPr>
                <w:p w14:paraId="695AD4A6" w14:textId="77777777" w:rsidR="009B38E4" w:rsidRPr="004048B0" w:rsidRDefault="009B38E4" w:rsidP="007366D6">
                  <w:pPr>
                    <w:pStyle w:val="TableHeader"/>
                  </w:pPr>
                </w:p>
              </w:tc>
              <w:tc>
                <w:tcPr>
                  <w:tcW w:w="2115" w:type="dxa"/>
                  <w:tcBorders>
                    <w:bottom w:val="single" w:sz="24" w:space="0" w:color="44546A" w:themeColor="text2"/>
                  </w:tcBorders>
                  <w:vAlign w:val="center"/>
                </w:tcPr>
                <w:p w14:paraId="5C9CDB4A" w14:textId="77777777" w:rsidR="009B38E4" w:rsidRPr="004048B0" w:rsidRDefault="00420348" w:rsidP="006013C2">
                  <w:pPr>
                    <w:pStyle w:val="TableHeader"/>
                  </w:pPr>
                  <w:sdt>
                    <w:sdtPr>
                      <w:id w:val="-270005588"/>
                      <w:placeholder>
                        <w:docPart w:val="0D9DB7008C594B7385D7E859C6256703"/>
                      </w:placeholder>
                      <w:temporary/>
                      <w:showingPlcHdr/>
                      <w15:appearance w15:val="hidden"/>
                    </w:sdtPr>
                    <w:sdtEndPr/>
                    <w:sdtContent>
                      <w:r w:rsidR="006F5A91" w:rsidRPr="004048B0">
                        <w:t>Q1</w:t>
                      </w:r>
                    </w:sdtContent>
                  </w:sdt>
                </w:p>
              </w:tc>
              <w:tc>
                <w:tcPr>
                  <w:tcW w:w="2115" w:type="dxa"/>
                  <w:tcBorders>
                    <w:bottom w:val="single" w:sz="24" w:space="0" w:color="44546A" w:themeColor="text2"/>
                  </w:tcBorders>
                  <w:vAlign w:val="center"/>
                </w:tcPr>
                <w:p w14:paraId="089590CF" w14:textId="77777777" w:rsidR="009B38E4" w:rsidRPr="004048B0" w:rsidRDefault="00420348" w:rsidP="006013C2">
                  <w:pPr>
                    <w:pStyle w:val="TableHeader"/>
                  </w:pPr>
                  <w:sdt>
                    <w:sdtPr>
                      <w:id w:val="1190806158"/>
                      <w:placeholder>
                        <w:docPart w:val="7AEA04A2D3A74F9BA33C3D480F4FF6FD"/>
                      </w:placeholder>
                      <w:temporary/>
                      <w:showingPlcHdr/>
                      <w15:appearance w15:val="hidden"/>
                    </w:sdtPr>
                    <w:sdtEndPr/>
                    <w:sdtContent>
                      <w:r w:rsidR="006F5A91" w:rsidRPr="004048B0">
                        <w:t>Q2</w:t>
                      </w:r>
                    </w:sdtContent>
                  </w:sdt>
                </w:p>
              </w:tc>
              <w:tc>
                <w:tcPr>
                  <w:tcW w:w="2115" w:type="dxa"/>
                  <w:tcBorders>
                    <w:bottom w:val="single" w:sz="24" w:space="0" w:color="44546A" w:themeColor="text2"/>
                  </w:tcBorders>
                  <w:vAlign w:val="center"/>
                </w:tcPr>
                <w:p w14:paraId="6CE11064" w14:textId="77777777" w:rsidR="009B38E4" w:rsidRPr="004048B0" w:rsidRDefault="00420348" w:rsidP="006013C2">
                  <w:pPr>
                    <w:pStyle w:val="TableHeader"/>
                  </w:pPr>
                  <w:sdt>
                    <w:sdtPr>
                      <w:id w:val="1945652209"/>
                      <w:placeholder>
                        <w:docPart w:val="5FC40BC04F884C10B34C711CC9A6B2F1"/>
                      </w:placeholder>
                      <w:temporary/>
                      <w:showingPlcHdr/>
                      <w15:appearance w15:val="hidden"/>
                    </w:sdtPr>
                    <w:sdtEndPr/>
                    <w:sdtContent>
                      <w:r w:rsidR="006F5A91" w:rsidRPr="004048B0">
                        <w:t>Q3</w:t>
                      </w:r>
                    </w:sdtContent>
                  </w:sdt>
                </w:p>
              </w:tc>
              <w:tc>
                <w:tcPr>
                  <w:tcW w:w="2115" w:type="dxa"/>
                  <w:tcBorders>
                    <w:bottom w:val="single" w:sz="24" w:space="0" w:color="44546A" w:themeColor="text2"/>
                  </w:tcBorders>
                  <w:vAlign w:val="center"/>
                </w:tcPr>
                <w:p w14:paraId="113EB934" w14:textId="77777777" w:rsidR="009B38E4" w:rsidRPr="004048B0" w:rsidRDefault="00420348" w:rsidP="006013C2">
                  <w:pPr>
                    <w:pStyle w:val="TableHeader"/>
                  </w:pPr>
                  <w:sdt>
                    <w:sdtPr>
                      <w:id w:val="-265387587"/>
                      <w:placeholder>
                        <w:docPart w:val="18E24710BAF74D76981157D374B0A0B7"/>
                      </w:placeholder>
                      <w:temporary/>
                      <w:showingPlcHdr/>
                      <w15:appearance w15:val="hidden"/>
                    </w:sdtPr>
                    <w:sdtEndPr/>
                    <w:sdtContent>
                      <w:r w:rsidR="006F5A91" w:rsidRPr="004048B0">
                        <w:t>Q4</w:t>
                      </w:r>
                    </w:sdtContent>
                  </w:sdt>
                </w:p>
              </w:tc>
            </w:tr>
            <w:tr w:rsidR="000D1D83" w:rsidRPr="004048B0" w14:paraId="067D668F" w14:textId="77777777" w:rsidTr="006013C2">
              <w:tc>
                <w:tcPr>
                  <w:tcW w:w="2114" w:type="dxa"/>
                  <w:tcBorders>
                    <w:top w:val="single" w:sz="24" w:space="0" w:color="44546A" w:themeColor="text2"/>
                    <w:right w:val="single" w:sz="8" w:space="0" w:color="E7E6E6" w:themeColor="background2"/>
                  </w:tcBorders>
                </w:tcPr>
                <w:p w14:paraId="5BA7B3BC" w14:textId="77777777" w:rsidR="009B38E4" w:rsidRPr="004048B0" w:rsidRDefault="00420348" w:rsidP="00133F58">
                  <w:pPr>
                    <w:pStyle w:val="TableLeft1"/>
                  </w:pPr>
                  <w:sdt>
                    <w:sdtPr>
                      <w:id w:val="1204598762"/>
                      <w:placeholder>
                        <w:docPart w:val="5FBC43F534B941E399C4131EEB630A32"/>
                      </w:placeholder>
                      <w:temporary/>
                      <w:showingPlcHdr/>
                      <w15:appearance w15:val="hidden"/>
                    </w:sdtPr>
                    <w:sdtEndPr/>
                    <w:sdtContent>
                      <w:r w:rsidR="00110D36" w:rsidRPr="004048B0">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4BA70FD5" w14:textId="77777777" w:rsidR="009B38E4" w:rsidRPr="004048B0" w:rsidRDefault="00420348" w:rsidP="006013C2">
                  <w:pPr>
                    <w:pStyle w:val="TableData"/>
                  </w:pPr>
                  <w:sdt>
                    <w:sdtPr>
                      <w:id w:val="833654871"/>
                      <w:placeholder>
                        <w:docPart w:val="DBEAD4A4A8054923981F930634E53693"/>
                      </w:placeholder>
                      <w:temporary/>
                      <w:showingPlcHdr/>
                      <w15:appearance w15:val="hidden"/>
                    </w:sdtPr>
                    <w:sdtEndPr/>
                    <w:sdtContent>
                      <w:r w:rsidR="006F5A91" w:rsidRPr="004048B0">
                        <w:t>4.3</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631744BB" w14:textId="77777777" w:rsidR="009B38E4" w:rsidRPr="004048B0" w:rsidRDefault="00420348" w:rsidP="006013C2">
                  <w:pPr>
                    <w:pStyle w:val="TableData"/>
                  </w:pPr>
                  <w:sdt>
                    <w:sdtPr>
                      <w:id w:val="-1167168272"/>
                      <w:placeholder>
                        <w:docPart w:val="248950A384DC467AAAE0A7F7FA4958AA"/>
                      </w:placeholder>
                      <w:temporary/>
                      <w:showingPlcHdr/>
                      <w15:appearance w15:val="hidden"/>
                    </w:sdtPr>
                    <w:sdtEndPr/>
                    <w:sdtContent>
                      <w:r w:rsidR="006F5A91" w:rsidRPr="004048B0">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EB4986C" w14:textId="77777777" w:rsidR="009B38E4" w:rsidRPr="004048B0" w:rsidRDefault="00420348" w:rsidP="006013C2">
                  <w:pPr>
                    <w:pStyle w:val="TableData"/>
                  </w:pPr>
                  <w:sdt>
                    <w:sdtPr>
                      <w:id w:val="377747350"/>
                      <w:placeholder>
                        <w:docPart w:val="42D6D4C8708C4B358AD4F8F5956B0C8C"/>
                      </w:placeholder>
                      <w:temporary/>
                      <w:showingPlcHdr/>
                      <w15:appearance w15:val="hidden"/>
                    </w:sdtPr>
                    <w:sdtEndPr/>
                    <w:sdtContent>
                      <w:r w:rsidR="006F5A91" w:rsidRPr="004048B0">
                        <w:t>3.5</w:t>
                      </w:r>
                    </w:sdtContent>
                  </w:sdt>
                </w:p>
              </w:tc>
              <w:tc>
                <w:tcPr>
                  <w:tcW w:w="2115" w:type="dxa"/>
                  <w:tcBorders>
                    <w:top w:val="single" w:sz="24" w:space="0" w:color="44546A" w:themeColor="text2"/>
                    <w:left w:val="single" w:sz="8" w:space="0" w:color="E7E6E6" w:themeColor="background2"/>
                  </w:tcBorders>
                  <w:vAlign w:val="center"/>
                </w:tcPr>
                <w:p w14:paraId="41481C95" w14:textId="77777777" w:rsidR="009B38E4" w:rsidRPr="004048B0" w:rsidRDefault="00420348" w:rsidP="006013C2">
                  <w:pPr>
                    <w:pStyle w:val="TableData"/>
                  </w:pPr>
                  <w:sdt>
                    <w:sdtPr>
                      <w:id w:val="1224184369"/>
                      <w:placeholder>
                        <w:docPart w:val="0438958EE6354075BB7F084F23612DC2"/>
                      </w:placeholder>
                      <w:temporary/>
                      <w:showingPlcHdr/>
                      <w15:appearance w15:val="hidden"/>
                    </w:sdtPr>
                    <w:sdtEndPr/>
                    <w:sdtContent>
                      <w:r w:rsidR="006F5A91" w:rsidRPr="004048B0">
                        <w:t>4.5</w:t>
                      </w:r>
                    </w:sdtContent>
                  </w:sdt>
                </w:p>
              </w:tc>
            </w:tr>
            <w:tr w:rsidR="000D1D83" w:rsidRPr="004048B0" w14:paraId="4AA06B6A" w14:textId="77777777" w:rsidTr="006013C2">
              <w:tc>
                <w:tcPr>
                  <w:tcW w:w="2114" w:type="dxa"/>
                  <w:tcBorders>
                    <w:right w:val="single" w:sz="8" w:space="0" w:color="E7E6E6" w:themeColor="background2"/>
                  </w:tcBorders>
                  <w:vAlign w:val="center"/>
                </w:tcPr>
                <w:p w14:paraId="13D43B0B" w14:textId="77777777" w:rsidR="005C22B8" w:rsidRPr="004048B0" w:rsidRDefault="00420348" w:rsidP="00133F58">
                  <w:pPr>
                    <w:pStyle w:val="TableLeft2"/>
                  </w:pPr>
                  <w:sdt>
                    <w:sdtPr>
                      <w:id w:val="1113018748"/>
                      <w:placeholder>
                        <w:docPart w:val="8925F7E0D339412386193C4DDB63AD47"/>
                      </w:placeholder>
                      <w:temporary/>
                      <w:showingPlcHdr/>
                      <w15:appearance w15:val="hidden"/>
                    </w:sdtPr>
                    <w:sdtEndPr/>
                    <w:sdtContent>
                      <w:r w:rsidR="00110D36" w:rsidRPr="004048B0">
                        <w:t>SECTOR 2</w:t>
                      </w:r>
                    </w:sdtContent>
                  </w:sdt>
                </w:p>
              </w:tc>
              <w:tc>
                <w:tcPr>
                  <w:tcW w:w="2115" w:type="dxa"/>
                  <w:tcBorders>
                    <w:left w:val="single" w:sz="8" w:space="0" w:color="E7E6E6" w:themeColor="background2"/>
                    <w:right w:val="single" w:sz="8" w:space="0" w:color="E7E6E6" w:themeColor="background2"/>
                  </w:tcBorders>
                  <w:vAlign w:val="center"/>
                </w:tcPr>
                <w:p w14:paraId="4FE9C639" w14:textId="77777777" w:rsidR="005C22B8" w:rsidRPr="004048B0" w:rsidRDefault="00420348" w:rsidP="006013C2">
                  <w:pPr>
                    <w:pStyle w:val="TableData"/>
                  </w:pPr>
                  <w:sdt>
                    <w:sdtPr>
                      <w:id w:val="1141774389"/>
                      <w:placeholder>
                        <w:docPart w:val="85CF850AB58341AE8832CE10BD7ADCAE"/>
                      </w:placeholder>
                      <w:temporary/>
                      <w:showingPlcHdr/>
                      <w15:appearance w15:val="hidden"/>
                    </w:sdtPr>
                    <w:sdtEndPr/>
                    <w:sdtContent>
                      <w:r w:rsidR="006F5A91" w:rsidRPr="004048B0">
                        <w:t>2.4</w:t>
                      </w:r>
                    </w:sdtContent>
                  </w:sdt>
                </w:p>
              </w:tc>
              <w:tc>
                <w:tcPr>
                  <w:tcW w:w="2115" w:type="dxa"/>
                  <w:tcBorders>
                    <w:left w:val="single" w:sz="8" w:space="0" w:color="E7E6E6" w:themeColor="background2"/>
                    <w:right w:val="single" w:sz="8" w:space="0" w:color="E7E6E6" w:themeColor="background2"/>
                  </w:tcBorders>
                  <w:vAlign w:val="center"/>
                </w:tcPr>
                <w:p w14:paraId="56665F82" w14:textId="77777777" w:rsidR="005C22B8" w:rsidRPr="004048B0" w:rsidRDefault="00420348" w:rsidP="006013C2">
                  <w:pPr>
                    <w:pStyle w:val="TableData"/>
                  </w:pPr>
                  <w:sdt>
                    <w:sdtPr>
                      <w:id w:val="-1151589707"/>
                      <w:placeholder>
                        <w:docPart w:val="D65431F9A8184CF6AA076AD5A9A448D1"/>
                      </w:placeholder>
                      <w:temporary/>
                      <w:showingPlcHdr/>
                      <w15:appearance w15:val="hidden"/>
                    </w:sdtPr>
                    <w:sdtEndPr/>
                    <w:sdtContent>
                      <w:r w:rsidR="006F5A91" w:rsidRPr="004048B0">
                        <w:t>4.4</w:t>
                      </w:r>
                    </w:sdtContent>
                  </w:sdt>
                </w:p>
              </w:tc>
              <w:tc>
                <w:tcPr>
                  <w:tcW w:w="2115" w:type="dxa"/>
                  <w:tcBorders>
                    <w:left w:val="single" w:sz="8" w:space="0" w:color="E7E6E6" w:themeColor="background2"/>
                    <w:right w:val="single" w:sz="8" w:space="0" w:color="E7E6E6" w:themeColor="background2"/>
                  </w:tcBorders>
                  <w:vAlign w:val="center"/>
                </w:tcPr>
                <w:p w14:paraId="306AE029" w14:textId="77777777" w:rsidR="005C22B8" w:rsidRPr="004048B0" w:rsidRDefault="00420348" w:rsidP="006013C2">
                  <w:pPr>
                    <w:pStyle w:val="TableData"/>
                  </w:pPr>
                  <w:sdt>
                    <w:sdtPr>
                      <w:id w:val="-1217593682"/>
                      <w:placeholder>
                        <w:docPart w:val="F438F9BF7A5C4F48AEB1CE85CD25C924"/>
                      </w:placeholder>
                      <w:temporary/>
                      <w:showingPlcHdr/>
                      <w15:appearance w15:val="hidden"/>
                    </w:sdtPr>
                    <w:sdtEndPr/>
                    <w:sdtContent>
                      <w:r w:rsidR="006F5A91" w:rsidRPr="004048B0">
                        <w:t>1.8</w:t>
                      </w:r>
                    </w:sdtContent>
                  </w:sdt>
                </w:p>
              </w:tc>
              <w:tc>
                <w:tcPr>
                  <w:tcW w:w="2115" w:type="dxa"/>
                  <w:tcBorders>
                    <w:left w:val="single" w:sz="8" w:space="0" w:color="E7E6E6" w:themeColor="background2"/>
                  </w:tcBorders>
                  <w:vAlign w:val="center"/>
                </w:tcPr>
                <w:p w14:paraId="0F2647E2" w14:textId="77777777" w:rsidR="005C22B8" w:rsidRPr="004048B0" w:rsidRDefault="00420348" w:rsidP="006013C2">
                  <w:pPr>
                    <w:pStyle w:val="TableData"/>
                  </w:pPr>
                  <w:sdt>
                    <w:sdtPr>
                      <w:id w:val="271294392"/>
                      <w:placeholder>
                        <w:docPart w:val="7814F19461234E40B8CC3446CF07643E"/>
                      </w:placeholder>
                      <w:temporary/>
                      <w:showingPlcHdr/>
                      <w15:appearance w15:val="hidden"/>
                    </w:sdtPr>
                    <w:sdtEndPr/>
                    <w:sdtContent>
                      <w:r w:rsidR="006F5A91" w:rsidRPr="004048B0">
                        <w:t>2.8</w:t>
                      </w:r>
                    </w:sdtContent>
                  </w:sdt>
                </w:p>
              </w:tc>
            </w:tr>
            <w:tr w:rsidR="000D1D83" w:rsidRPr="004048B0" w14:paraId="7BA4F147" w14:textId="77777777" w:rsidTr="006013C2">
              <w:tc>
                <w:tcPr>
                  <w:tcW w:w="2114" w:type="dxa"/>
                  <w:tcBorders>
                    <w:right w:val="single" w:sz="8" w:space="0" w:color="E7E6E6" w:themeColor="background2"/>
                  </w:tcBorders>
                  <w:vAlign w:val="center"/>
                </w:tcPr>
                <w:p w14:paraId="074591D6" w14:textId="77777777" w:rsidR="005C22B8" w:rsidRPr="004048B0" w:rsidRDefault="00420348" w:rsidP="00133F58">
                  <w:pPr>
                    <w:pStyle w:val="TableLeft3"/>
                  </w:pPr>
                  <w:sdt>
                    <w:sdtPr>
                      <w:id w:val="999778860"/>
                      <w:placeholder>
                        <w:docPart w:val="29F3AC6FECC24AD0A5688A91C5D843EF"/>
                      </w:placeholder>
                      <w:temporary/>
                      <w:showingPlcHdr/>
                      <w15:appearance w15:val="hidden"/>
                    </w:sdtPr>
                    <w:sdtEndPr/>
                    <w:sdtContent>
                      <w:r w:rsidR="00110D36" w:rsidRPr="004048B0">
                        <w:t>SECTOR 3</w:t>
                      </w:r>
                    </w:sdtContent>
                  </w:sdt>
                </w:p>
              </w:tc>
              <w:tc>
                <w:tcPr>
                  <w:tcW w:w="2115" w:type="dxa"/>
                  <w:tcBorders>
                    <w:left w:val="single" w:sz="8" w:space="0" w:color="E7E6E6" w:themeColor="background2"/>
                    <w:right w:val="single" w:sz="8" w:space="0" w:color="E7E6E6" w:themeColor="background2"/>
                  </w:tcBorders>
                  <w:vAlign w:val="center"/>
                </w:tcPr>
                <w:p w14:paraId="12F8676E" w14:textId="77777777" w:rsidR="005C22B8" w:rsidRPr="004048B0" w:rsidRDefault="00420348" w:rsidP="006013C2">
                  <w:pPr>
                    <w:pStyle w:val="TableData"/>
                  </w:pPr>
                  <w:sdt>
                    <w:sdtPr>
                      <w:id w:val="843509201"/>
                      <w:placeholder>
                        <w:docPart w:val="AC350EF64ED544FF91B2BBD36AD45287"/>
                      </w:placeholder>
                      <w:temporary/>
                      <w:showingPlcHdr/>
                      <w15:appearance w15:val="hidden"/>
                    </w:sdtPr>
                    <w:sdtEnd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5EA4B2A3" w14:textId="77777777" w:rsidR="005C22B8" w:rsidRPr="004048B0" w:rsidRDefault="00420348" w:rsidP="006013C2">
                  <w:pPr>
                    <w:pStyle w:val="TableData"/>
                  </w:pPr>
                  <w:sdt>
                    <w:sdtPr>
                      <w:id w:val="1053881689"/>
                      <w:placeholder>
                        <w:docPart w:val="884C677B2B7143AAAB361556D9FF8BCA"/>
                      </w:placeholder>
                      <w:temporary/>
                      <w:showingPlcHdr/>
                      <w15:appearance w15:val="hidden"/>
                    </w:sdtPr>
                    <w:sdtEnd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6F660296" w14:textId="77777777" w:rsidR="005C22B8" w:rsidRPr="004048B0" w:rsidRDefault="00420348" w:rsidP="006013C2">
                  <w:pPr>
                    <w:pStyle w:val="TableData"/>
                  </w:pPr>
                  <w:sdt>
                    <w:sdtPr>
                      <w:id w:val="1953278473"/>
                      <w:placeholder>
                        <w:docPart w:val="B6D335021E4E40F09AF868AC3D7E099D"/>
                      </w:placeholder>
                      <w:temporary/>
                      <w:showingPlcHdr/>
                      <w15:appearance w15:val="hidden"/>
                    </w:sdtPr>
                    <w:sdtEndPr/>
                    <w:sdtContent>
                      <w:r w:rsidR="006F5A91" w:rsidRPr="004048B0">
                        <w:t>3</w:t>
                      </w:r>
                    </w:sdtContent>
                  </w:sdt>
                </w:p>
              </w:tc>
              <w:tc>
                <w:tcPr>
                  <w:tcW w:w="2115" w:type="dxa"/>
                  <w:tcBorders>
                    <w:left w:val="single" w:sz="8" w:space="0" w:color="E7E6E6" w:themeColor="background2"/>
                  </w:tcBorders>
                  <w:vAlign w:val="center"/>
                </w:tcPr>
                <w:p w14:paraId="377E197F" w14:textId="77777777" w:rsidR="005C22B8" w:rsidRPr="004048B0" w:rsidRDefault="00420348" w:rsidP="006013C2">
                  <w:pPr>
                    <w:pStyle w:val="TableData"/>
                  </w:pPr>
                  <w:sdt>
                    <w:sdtPr>
                      <w:id w:val="1932546081"/>
                      <w:placeholder>
                        <w:docPart w:val="7F483F306164482889A366D27C8731A6"/>
                      </w:placeholder>
                      <w:temporary/>
                      <w:showingPlcHdr/>
                      <w15:appearance w15:val="hidden"/>
                    </w:sdtPr>
                    <w:sdtEndPr/>
                    <w:sdtContent>
                      <w:r w:rsidR="006F5A91" w:rsidRPr="004048B0">
                        <w:t>5</w:t>
                      </w:r>
                    </w:sdtContent>
                  </w:sdt>
                </w:p>
              </w:tc>
            </w:tr>
          </w:tbl>
          <w:p w14:paraId="01C93053" w14:textId="77777777" w:rsidR="001E17E9" w:rsidRPr="004048B0" w:rsidRDefault="001E17E9" w:rsidP="004A4C49">
            <w:pPr>
              <w:rPr>
                <w:color w:val="000000" w:themeColor="text1"/>
              </w:rPr>
            </w:pPr>
          </w:p>
        </w:tc>
      </w:tr>
      <w:tr w:rsidR="001E17E9" w:rsidRPr="004048B0" w14:paraId="226D818B" w14:textId="77777777" w:rsidTr="008F1ABD">
        <w:trPr>
          <w:trHeight w:val="288"/>
        </w:trPr>
        <w:tc>
          <w:tcPr>
            <w:tcW w:w="10800" w:type="dxa"/>
          </w:tcPr>
          <w:p w14:paraId="6EC54ED0" w14:textId="77777777" w:rsidR="001E17E9" w:rsidRPr="004048B0" w:rsidRDefault="001E17E9" w:rsidP="004A4C49"/>
        </w:tc>
      </w:tr>
      <w:tr w:rsidR="00B13CF5" w:rsidRPr="004048B0" w14:paraId="1105E618" w14:textId="77777777" w:rsidTr="00F32B21">
        <w:trPr>
          <w:trHeight w:val="1656"/>
        </w:trPr>
        <w:tc>
          <w:tcPr>
            <w:tcW w:w="10800" w:type="dxa"/>
          </w:tcPr>
          <w:p w14:paraId="5E0F6E43" w14:textId="77777777" w:rsidR="00B13CF5" w:rsidRPr="004048B0" w:rsidRDefault="008937EC" w:rsidP="0053179B">
            <w:pPr>
              <w:pStyle w:val="TableHeader"/>
            </w:pPr>
            <w:r w:rsidRPr="004048B0">
              <w:rPr>
                <w:noProof/>
                <w:lang w:eastAsia="en-AU"/>
              </w:rPr>
              <w:drawing>
                <wp:inline distT="0" distB="0" distL="0" distR="0" wp14:anchorId="4D962F41" wp14:editId="159FA19D">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bl>
    <w:p w14:paraId="2A58F3D2"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C7E83" w14:textId="77777777" w:rsidR="003A2091" w:rsidRDefault="003A2091" w:rsidP="006B633A">
      <w:r>
        <w:separator/>
      </w:r>
    </w:p>
  </w:endnote>
  <w:endnote w:type="continuationSeparator" w:id="0">
    <w:p w14:paraId="7F6A0ADF" w14:textId="77777777" w:rsidR="003A2091" w:rsidRDefault="003A2091"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2E6DD" w14:textId="77777777" w:rsidR="006B633A" w:rsidRPr="006F5A91" w:rsidRDefault="00420348" w:rsidP="006F5A91">
    <w:pPr>
      <w:pStyle w:val="Footer"/>
    </w:pPr>
    <w:sdt>
      <w:sdtPr>
        <w:rPr>
          <w:rFonts w:ascii="Calibri" w:hAnsi="Calibri" w:cs="Calibri"/>
          <w:color w:val="000000"/>
          <w:lang w:val="en-AU"/>
        </w:rPr>
        <w:id w:val="566458770"/>
        <w:placeholder>
          <w:docPart w:val="377F1043F6BD40DDBADA350DBB893FE4"/>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AFC80" w14:textId="77777777" w:rsidR="006F5A91" w:rsidRPr="006F5A91" w:rsidRDefault="00420348" w:rsidP="006F5A91">
    <w:pPr>
      <w:pStyle w:val="Footer"/>
    </w:pPr>
    <w:sdt>
      <w:sdtPr>
        <w:rPr>
          <w:rFonts w:ascii="Calibri" w:hAnsi="Calibri" w:cs="Calibri"/>
          <w:color w:val="000000"/>
          <w:lang w:val="en-AU"/>
        </w:rPr>
        <w:id w:val="1305126051"/>
        <w:placeholder>
          <w:docPart w:val="EB0C4B23A95841F493BF0D3C39138DC5"/>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57975" w14:textId="77777777" w:rsidR="003A2091" w:rsidRDefault="003A2091" w:rsidP="006B633A">
      <w:r>
        <w:separator/>
      </w:r>
    </w:p>
  </w:footnote>
  <w:footnote w:type="continuationSeparator" w:id="0">
    <w:p w14:paraId="399F8D54" w14:textId="77777777" w:rsidR="003A2091" w:rsidRDefault="003A2091"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C7532"/>
    <w:multiLevelType w:val="hybridMultilevel"/>
    <w:tmpl w:val="C1D47D1E"/>
    <w:lvl w:ilvl="0" w:tplc="CE16A49E">
      <w:start w:val="1"/>
      <w:numFmt w:val="lowerLetter"/>
      <w:lvlText w:val="%1)"/>
      <w:lvlJc w:val="left"/>
      <w:pPr>
        <w:ind w:left="4800" w:hanging="360"/>
      </w:pPr>
      <w:rPr>
        <w:rFonts w:hint="default"/>
      </w:rPr>
    </w:lvl>
    <w:lvl w:ilvl="1" w:tplc="40090019" w:tentative="1">
      <w:start w:val="1"/>
      <w:numFmt w:val="lowerLetter"/>
      <w:lvlText w:val="%2."/>
      <w:lvlJc w:val="left"/>
      <w:pPr>
        <w:ind w:left="5520" w:hanging="360"/>
      </w:pPr>
    </w:lvl>
    <w:lvl w:ilvl="2" w:tplc="4009001B" w:tentative="1">
      <w:start w:val="1"/>
      <w:numFmt w:val="lowerRoman"/>
      <w:lvlText w:val="%3."/>
      <w:lvlJc w:val="right"/>
      <w:pPr>
        <w:ind w:left="6240" w:hanging="180"/>
      </w:pPr>
    </w:lvl>
    <w:lvl w:ilvl="3" w:tplc="4009000F" w:tentative="1">
      <w:start w:val="1"/>
      <w:numFmt w:val="decimal"/>
      <w:lvlText w:val="%4."/>
      <w:lvlJc w:val="left"/>
      <w:pPr>
        <w:ind w:left="6960" w:hanging="360"/>
      </w:pPr>
    </w:lvl>
    <w:lvl w:ilvl="4" w:tplc="40090019" w:tentative="1">
      <w:start w:val="1"/>
      <w:numFmt w:val="lowerLetter"/>
      <w:lvlText w:val="%5."/>
      <w:lvlJc w:val="left"/>
      <w:pPr>
        <w:ind w:left="7680" w:hanging="360"/>
      </w:pPr>
    </w:lvl>
    <w:lvl w:ilvl="5" w:tplc="4009001B" w:tentative="1">
      <w:start w:val="1"/>
      <w:numFmt w:val="lowerRoman"/>
      <w:lvlText w:val="%6."/>
      <w:lvlJc w:val="right"/>
      <w:pPr>
        <w:ind w:left="8400" w:hanging="180"/>
      </w:pPr>
    </w:lvl>
    <w:lvl w:ilvl="6" w:tplc="4009000F" w:tentative="1">
      <w:start w:val="1"/>
      <w:numFmt w:val="decimal"/>
      <w:lvlText w:val="%7."/>
      <w:lvlJc w:val="left"/>
      <w:pPr>
        <w:ind w:left="9120" w:hanging="360"/>
      </w:pPr>
    </w:lvl>
    <w:lvl w:ilvl="7" w:tplc="40090019" w:tentative="1">
      <w:start w:val="1"/>
      <w:numFmt w:val="lowerLetter"/>
      <w:lvlText w:val="%8."/>
      <w:lvlJc w:val="left"/>
      <w:pPr>
        <w:ind w:left="9840" w:hanging="360"/>
      </w:pPr>
    </w:lvl>
    <w:lvl w:ilvl="8" w:tplc="4009001B" w:tentative="1">
      <w:start w:val="1"/>
      <w:numFmt w:val="lowerRoman"/>
      <w:lvlText w:val="%9."/>
      <w:lvlJc w:val="right"/>
      <w:pPr>
        <w:ind w:left="10560" w:hanging="180"/>
      </w:p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F53815"/>
    <w:multiLevelType w:val="hybridMultilevel"/>
    <w:tmpl w:val="77CC3594"/>
    <w:lvl w:ilvl="0" w:tplc="437C741A">
      <w:start w:val="1"/>
      <w:numFmt w:val="lowerRoman"/>
      <w:lvlText w:val="%1)"/>
      <w:lvlJc w:val="left"/>
      <w:pPr>
        <w:ind w:left="5520" w:hanging="720"/>
      </w:pPr>
      <w:rPr>
        <w:rFonts w:hint="default"/>
      </w:rPr>
    </w:lvl>
    <w:lvl w:ilvl="1" w:tplc="40090019" w:tentative="1">
      <w:start w:val="1"/>
      <w:numFmt w:val="lowerLetter"/>
      <w:lvlText w:val="%2."/>
      <w:lvlJc w:val="left"/>
      <w:pPr>
        <w:ind w:left="5880" w:hanging="360"/>
      </w:pPr>
    </w:lvl>
    <w:lvl w:ilvl="2" w:tplc="4009001B" w:tentative="1">
      <w:start w:val="1"/>
      <w:numFmt w:val="lowerRoman"/>
      <w:lvlText w:val="%3."/>
      <w:lvlJc w:val="right"/>
      <w:pPr>
        <w:ind w:left="6600" w:hanging="180"/>
      </w:pPr>
    </w:lvl>
    <w:lvl w:ilvl="3" w:tplc="4009000F" w:tentative="1">
      <w:start w:val="1"/>
      <w:numFmt w:val="decimal"/>
      <w:lvlText w:val="%4."/>
      <w:lvlJc w:val="left"/>
      <w:pPr>
        <w:ind w:left="7320" w:hanging="360"/>
      </w:pPr>
    </w:lvl>
    <w:lvl w:ilvl="4" w:tplc="40090019" w:tentative="1">
      <w:start w:val="1"/>
      <w:numFmt w:val="lowerLetter"/>
      <w:lvlText w:val="%5."/>
      <w:lvlJc w:val="left"/>
      <w:pPr>
        <w:ind w:left="8040" w:hanging="360"/>
      </w:pPr>
    </w:lvl>
    <w:lvl w:ilvl="5" w:tplc="4009001B" w:tentative="1">
      <w:start w:val="1"/>
      <w:numFmt w:val="lowerRoman"/>
      <w:lvlText w:val="%6."/>
      <w:lvlJc w:val="right"/>
      <w:pPr>
        <w:ind w:left="8760" w:hanging="180"/>
      </w:pPr>
    </w:lvl>
    <w:lvl w:ilvl="6" w:tplc="4009000F" w:tentative="1">
      <w:start w:val="1"/>
      <w:numFmt w:val="decimal"/>
      <w:lvlText w:val="%7."/>
      <w:lvlJc w:val="left"/>
      <w:pPr>
        <w:ind w:left="9480" w:hanging="360"/>
      </w:pPr>
    </w:lvl>
    <w:lvl w:ilvl="7" w:tplc="40090019" w:tentative="1">
      <w:start w:val="1"/>
      <w:numFmt w:val="lowerLetter"/>
      <w:lvlText w:val="%8."/>
      <w:lvlJc w:val="left"/>
      <w:pPr>
        <w:ind w:left="10200" w:hanging="360"/>
      </w:pPr>
    </w:lvl>
    <w:lvl w:ilvl="8" w:tplc="4009001B" w:tentative="1">
      <w:start w:val="1"/>
      <w:numFmt w:val="lowerRoman"/>
      <w:lvlText w:val="%9."/>
      <w:lvlJc w:val="right"/>
      <w:pPr>
        <w:ind w:left="10920" w:hanging="180"/>
      </w:pPr>
    </w:lvl>
  </w:abstractNum>
  <w:abstractNum w:abstractNumId="7" w15:restartNumberingAfterBreak="0">
    <w:nsid w:val="43194E23"/>
    <w:multiLevelType w:val="hybridMultilevel"/>
    <w:tmpl w:val="9F40C9F0"/>
    <w:lvl w:ilvl="0" w:tplc="1C28909E">
      <w:start w:val="1"/>
      <w:numFmt w:val="lowerLetter"/>
      <w:lvlText w:val="%1)"/>
      <w:lvlJc w:val="left"/>
      <w:pPr>
        <w:ind w:left="4440" w:hanging="360"/>
      </w:pPr>
      <w:rPr>
        <w:rFonts w:hint="default"/>
      </w:rPr>
    </w:lvl>
    <w:lvl w:ilvl="1" w:tplc="40090019" w:tentative="1">
      <w:start w:val="1"/>
      <w:numFmt w:val="lowerLetter"/>
      <w:lvlText w:val="%2."/>
      <w:lvlJc w:val="left"/>
      <w:pPr>
        <w:ind w:left="5160" w:hanging="360"/>
      </w:pPr>
    </w:lvl>
    <w:lvl w:ilvl="2" w:tplc="4009001B" w:tentative="1">
      <w:start w:val="1"/>
      <w:numFmt w:val="lowerRoman"/>
      <w:lvlText w:val="%3."/>
      <w:lvlJc w:val="right"/>
      <w:pPr>
        <w:ind w:left="5880" w:hanging="180"/>
      </w:pPr>
    </w:lvl>
    <w:lvl w:ilvl="3" w:tplc="4009000F" w:tentative="1">
      <w:start w:val="1"/>
      <w:numFmt w:val="decimal"/>
      <w:lvlText w:val="%4."/>
      <w:lvlJc w:val="left"/>
      <w:pPr>
        <w:ind w:left="6600" w:hanging="360"/>
      </w:pPr>
    </w:lvl>
    <w:lvl w:ilvl="4" w:tplc="40090019" w:tentative="1">
      <w:start w:val="1"/>
      <w:numFmt w:val="lowerLetter"/>
      <w:lvlText w:val="%5."/>
      <w:lvlJc w:val="left"/>
      <w:pPr>
        <w:ind w:left="7320" w:hanging="360"/>
      </w:pPr>
    </w:lvl>
    <w:lvl w:ilvl="5" w:tplc="4009001B" w:tentative="1">
      <w:start w:val="1"/>
      <w:numFmt w:val="lowerRoman"/>
      <w:lvlText w:val="%6."/>
      <w:lvlJc w:val="right"/>
      <w:pPr>
        <w:ind w:left="8040" w:hanging="180"/>
      </w:pPr>
    </w:lvl>
    <w:lvl w:ilvl="6" w:tplc="4009000F" w:tentative="1">
      <w:start w:val="1"/>
      <w:numFmt w:val="decimal"/>
      <w:lvlText w:val="%7."/>
      <w:lvlJc w:val="left"/>
      <w:pPr>
        <w:ind w:left="8760" w:hanging="360"/>
      </w:pPr>
    </w:lvl>
    <w:lvl w:ilvl="7" w:tplc="40090019" w:tentative="1">
      <w:start w:val="1"/>
      <w:numFmt w:val="lowerLetter"/>
      <w:lvlText w:val="%8."/>
      <w:lvlJc w:val="left"/>
      <w:pPr>
        <w:ind w:left="9480" w:hanging="360"/>
      </w:pPr>
    </w:lvl>
    <w:lvl w:ilvl="8" w:tplc="4009001B" w:tentative="1">
      <w:start w:val="1"/>
      <w:numFmt w:val="lowerRoman"/>
      <w:lvlText w:val="%9."/>
      <w:lvlJc w:val="right"/>
      <w:pPr>
        <w:ind w:left="10200" w:hanging="180"/>
      </w:pPr>
    </w:lvl>
  </w:abstractNum>
  <w:abstractNum w:abstractNumId="8"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0712468">
    <w:abstractNumId w:val="2"/>
  </w:num>
  <w:num w:numId="2" w16cid:durableId="2143424153">
    <w:abstractNumId w:val="8"/>
  </w:num>
  <w:num w:numId="3" w16cid:durableId="1738089414">
    <w:abstractNumId w:val="0"/>
  </w:num>
  <w:num w:numId="4" w16cid:durableId="84112931">
    <w:abstractNumId w:val="5"/>
  </w:num>
  <w:num w:numId="5" w16cid:durableId="1104039513">
    <w:abstractNumId w:val="9"/>
  </w:num>
  <w:num w:numId="6" w16cid:durableId="2049649028">
    <w:abstractNumId w:val="4"/>
  </w:num>
  <w:num w:numId="7" w16cid:durableId="624778162">
    <w:abstractNumId w:val="3"/>
  </w:num>
  <w:num w:numId="8" w16cid:durableId="1805537792">
    <w:abstractNumId w:val="7"/>
  </w:num>
  <w:num w:numId="9" w16cid:durableId="329328968">
    <w:abstractNumId w:val="1"/>
  </w:num>
  <w:num w:numId="10" w16cid:durableId="24264384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3A2091"/>
    <w:rsid w:val="000220D6"/>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2CDC"/>
    <w:rsid w:val="000A49E4"/>
    <w:rsid w:val="000B2E3E"/>
    <w:rsid w:val="000C0AFA"/>
    <w:rsid w:val="000D06AB"/>
    <w:rsid w:val="000D1D83"/>
    <w:rsid w:val="000D1DA3"/>
    <w:rsid w:val="000D3D1F"/>
    <w:rsid w:val="00100EA6"/>
    <w:rsid w:val="0010133A"/>
    <w:rsid w:val="00110D36"/>
    <w:rsid w:val="00114118"/>
    <w:rsid w:val="00116D09"/>
    <w:rsid w:val="00120EDB"/>
    <w:rsid w:val="00122D73"/>
    <w:rsid w:val="00133F58"/>
    <w:rsid w:val="0015336E"/>
    <w:rsid w:val="0015493B"/>
    <w:rsid w:val="00170892"/>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091"/>
    <w:rsid w:val="003A28F6"/>
    <w:rsid w:val="003A6140"/>
    <w:rsid w:val="003B1B45"/>
    <w:rsid w:val="003D2A97"/>
    <w:rsid w:val="003D3F30"/>
    <w:rsid w:val="003F1069"/>
    <w:rsid w:val="004048B0"/>
    <w:rsid w:val="00416563"/>
    <w:rsid w:val="00417D0A"/>
    <w:rsid w:val="00420348"/>
    <w:rsid w:val="00421971"/>
    <w:rsid w:val="00424C2C"/>
    <w:rsid w:val="004261B8"/>
    <w:rsid w:val="004314C6"/>
    <w:rsid w:val="00435701"/>
    <w:rsid w:val="0043758D"/>
    <w:rsid w:val="00450F88"/>
    <w:rsid w:val="004534B7"/>
    <w:rsid w:val="00455E2B"/>
    <w:rsid w:val="0049224A"/>
    <w:rsid w:val="0049453B"/>
    <w:rsid w:val="00494BE8"/>
    <w:rsid w:val="00495627"/>
    <w:rsid w:val="00497589"/>
    <w:rsid w:val="00497DF7"/>
    <w:rsid w:val="004A4C49"/>
    <w:rsid w:val="004C4BE2"/>
    <w:rsid w:val="004D4384"/>
    <w:rsid w:val="004D4B7B"/>
    <w:rsid w:val="004F1988"/>
    <w:rsid w:val="004F1FEE"/>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20BE"/>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B6C8E"/>
    <w:rsid w:val="006C4E53"/>
    <w:rsid w:val="006D7E5A"/>
    <w:rsid w:val="006F5A91"/>
    <w:rsid w:val="00716132"/>
    <w:rsid w:val="00717511"/>
    <w:rsid w:val="00717A07"/>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D0BCF"/>
    <w:rsid w:val="007D3DFE"/>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D1FF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84880"/>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63D08"/>
    <w:rsid w:val="00A71692"/>
    <w:rsid w:val="00AA17B6"/>
    <w:rsid w:val="00AA6C0A"/>
    <w:rsid w:val="00AB1F5A"/>
    <w:rsid w:val="00AC5896"/>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52088"/>
    <w:rsid w:val="00B527E2"/>
    <w:rsid w:val="00B54817"/>
    <w:rsid w:val="00B6266F"/>
    <w:rsid w:val="00B678B1"/>
    <w:rsid w:val="00B71316"/>
    <w:rsid w:val="00B87557"/>
    <w:rsid w:val="00B92932"/>
    <w:rsid w:val="00B95D0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D1516A"/>
    <w:rsid w:val="00D2150C"/>
    <w:rsid w:val="00D26642"/>
    <w:rsid w:val="00D37C6B"/>
    <w:rsid w:val="00D70E35"/>
    <w:rsid w:val="00DA0896"/>
    <w:rsid w:val="00DD2C3C"/>
    <w:rsid w:val="00DD4B26"/>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544D"/>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5BB7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DD4B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635183005">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952130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svg"/><Relationship Id="rId26" Type="http://schemas.openxmlformats.org/officeDocument/2006/relationships/chart" Target="charts/chart1.xml"/><Relationship Id="rId3" Type="http://schemas.openxmlformats.org/officeDocument/2006/relationships/customXml" Target="../customXml/item3.xml"/><Relationship Id="rId21" Type="http://schemas.openxmlformats.org/officeDocument/2006/relationships/image" Target="media/image9.sv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sv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1.svg"/><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7.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kshmi%20Narasimman%20K\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D3DC052E298419DAB80B98C6C02F5B9"/>
        <w:category>
          <w:name w:val="General"/>
          <w:gallery w:val="placeholder"/>
        </w:category>
        <w:types>
          <w:type w:val="bbPlcHdr"/>
        </w:types>
        <w:behaviors>
          <w:behavior w:val="content"/>
        </w:behaviors>
        <w:guid w:val="{64A2DFA1-EC4D-4F7B-B831-6E1AB4EF9152}"/>
      </w:docPartPr>
      <w:docPartBody>
        <w:p w:rsidR="00237EBB" w:rsidRDefault="00D352E3">
          <w:pPr>
            <w:pStyle w:val="7D3DC052E298419DAB80B98C6C02F5B9"/>
          </w:pPr>
          <w:r w:rsidRPr="004048B0">
            <w:t>Introduction</w:t>
          </w:r>
        </w:p>
      </w:docPartBody>
    </w:docPart>
    <w:docPart>
      <w:docPartPr>
        <w:name w:val="377F1043F6BD40DDBADA350DBB893FE4"/>
        <w:category>
          <w:name w:val="General"/>
          <w:gallery w:val="placeholder"/>
        </w:category>
        <w:types>
          <w:type w:val="bbPlcHdr"/>
        </w:types>
        <w:behaviors>
          <w:behavior w:val="content"/>
        </w:behaviors>
        <w:guid w:val="{BFD4E01A-C671-4139-B2B1-6A9BC7D205C2}"/>
      </w:docPartPr>
      <w:docPartBody>
        <w:p w:rsidR="00237EBB" w:rsidRDefault="00D352E3">
          <w:pPr>
            <w:pStyle w:val="377F1043F6BD40DDBADA350DBB893FE4"/>
          </w:pPr>
          <w:r w:rsidRPr="004048B0">
            <w:t>SUBHEADING</w:t>
          </w:r>
        </w:p>
      </w:docPartBody>
    </w:docPart>
    <w:docPart>
      <w:docPartPr>
        <w:name w:val="EB0C4B23A95841F493BF0D3C39138DC5"/>
        <w:category>
          <w:name w:val="General"/>
          <w:gallery w:val="placeholder"/>
        </w:category>
        <w:types>
          <w:type w:val="bbPlcHdr"/>
        </w:types>
        <w:behaviors>
          <w:behavior w:val="content"/>
        </w:behaviors>
        <w:guid w:val="{ED84AFD3-4313-446B-9E86-527768F950E8}"/>
      </w:docPartPr>
      <w:docPartBody>
        <w:p w:rsidR="00237EBB" w:rsidRDefault="00D352E3">
          <w:pPr>
            <w:pStyle w:val="EB0C4B23A95841F493BF0D3C39138DC5"/>
          </w:pPr>
          <w:r w:rsidRPr="004048B0">
            <w:t>SUBHEADING</w:t>
          </w:r>
        </w:p>
      </w:docPartBody>
    </w:docPart>
    <w:docPart>
      <w:docPartPr>
        <w:name w:val="B94C6F22C7D341C99F74FA0A0C7E5072"/>
        <w:category>
          <w:name w:val="General"/>
          <w:gallery w:val="placeholder"/>
        </w:category>
        <w:types>
          <w:type w:val="bbPlcHdr"/>
        </w:types>
        <w:behaviors>
          <w:behavior w:val="content"/>
        </w:behaviors>
        <w:guid w:val="{5770FDC1-913F-40D9-B578-5FE82D78210D}"/>
      </w:docPartPr>
      <w:docPartBody>
        <w:p w:rsidR="00237EBB" w:rsidRDefault="00D352E3">
          <w:pPr>
            <w:pStyle w:val="B94C6F22C7D341C99F74FA0A0C7E5072"/>
          </w:pPr>
          <w:r w:rsidRPr="004048B0">
            <w:rPr>
              <w:rFonts w:ascii="Calibri" w:hAnsi="Calibri" w:cs="Calibri"/>
              <w:color w:val="000000"/>
            </w:rPr>
            <w:t>Lorem ipsum dolor sit amet, consectetur adipiscing elit, sed do eiusmod tempor incididunt ut labore et dolore magna aliqua. Arcu risus quis varius quam quisque id diam vel quam. Volutpat diam ut venenatis tellus in metus. Congue mauris rhoncus aenean vel elit.</w:t>
          </w:r>
        </w:p>
      </w:docPartBody>
    </w:docPart>
    <w:docPart>
      <w:docPartPr>
        <w:name w:val="033A1C81B9664CBCBAA276C45EB893FE"/>
        <w:category>
          <w:name w:val="General"/>
          <w:gallery w:val="placeholder"/>
        </w:category>
        <w:types>
          <w:type w:val="bbPlcHdr"/>
        </w:types>
        <w:behaviors>
          <w:behavior w:val="content"/>
        </w:behaviors>
        <w:guid w:val="{F4964EA6-5A90-4B08-BD38-23AB8BA6C0B4}"/>
      </w:docPartPr>
      <w:docPartBody>
        <w:p w:rsidR="00237EBB" w:rsidRDefault="00D352E3">
          <w:pPr>
            <w:pStyle w:val="033A1C81B9664CBCBAA276C45EB893FE"/>
          </w:pPr>
          <w:r w:rsidRPr="004048B0">
            <w:t>SUBHEADING</w:t>
          </w:r>
        </w:p>
      </w:docPartBody>
    </w:docPart>
    <w:docPart>
      <w:docPartPr>
        <w:name w:val="F32693E9858A44DCA13F719F1578EC95"/>
        <w:category>
          <w:name w:val="General"/>
          <w:gallery w:val="placeholder"/>
        </w:category>
        <w:types>
          <w:type w:val="bbPlcHdr"/>
        </w:types>
        <w:behaviors>
          <w:behavior w:val="content"/>
        </w:behaviors>
        <w:guid w:val="{83F75CA2-2FA9-4EEE-9D8B-9DE2E76DC6B1}"/>
      </w:docPartPr>
      <w:docPartBody>
        <w:p w:rsidR="00237EBB" w:rsidRDefault="00D352E3">
          <w:pPr>
            <w:pStyle w:val="F32693E9858A44DCA13F719F1578EC95"/>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w:t>
          </w:r>
        </w:p>
      </w:docPartBody>
    </w:docPart>
    <w:docPart>
      <w:docPartPr>
        <w:name w:val="832C3B6E366F4909A1521E8630104ED7"/>
        <w:category>
          <w:name w:val="General"/>
          <w:gallery w:val="placeholder"/>
        </w:category>
        <w:types>
          <w:type w:val="bbPlcHdr"/>
        </w:types>
        <w:behaviors>
          <w:behavior w:val="content"/>
        </w:behaviors>
        <w:guid w:val="{1DFCE75A-D184-4DFA-BD90-BDCD13104683}"/>
      </w:docPartPr>
      <w:docPartBody>
        <w:p w:rsidR="00237EBB" w:rsidRDefault="00D352E3">
          <w:pPr>
            <w:pStyle w:val="832C3B6E366F4909A1521E8630104ED7"/>
          </w:pPr>
          <w:r w:rsidRPr="004048B0">
            <w:t>Figure 1</w:t>
          </w:r>
        </w:p>
      </w:docPartBody>
    </w:docPart>
    <w:docPart>
      <w:docPartPr>
        <w:name w:val="6F3BE554068C4127B1781273A7F9E662"/>
        <w:category>
          <w:name w:val="General"/>
          <w:gallery w:val="placeholder"/>
        </w:category>
        <w:types>
          <w:type w:val="bbPlcHdr"/>
        </w:types>
        <w:behaviors>
          <w:behavior w:val="content"/>
        </w:behaviors>
        <w:guid w:val="{BBC6BD9C-097E-4033-93D5-285EE95F0E92}"/>
      </w:docPartPr>
      <w:docPartBody>
        <w:p w:rsidR="00507D6E" w:rsidRPr="004048B0" w:rsidRDefault="00D352E3" w:rsidP="0053179B">
          <w:pPr>
            <w:pStyle w:val="ListHeader"/>
          </w:pPr>
          <w:r w:rsidRPr="004048B0">
            <w:t xml:space="preserve">BUSINESS </w:t>
          </w:r>
        </w:p>
        <w:p w:rsidR="00237EBB" w:rsidRDefault="00D352E3">
          <w:pPr>
            <w:pStyle w:val="6F3BE554068C4127B1781273A7F9E662"/>
          </w:pPr>
          <w:r w:rsidRPr="004048B0">
            <w:t>PRIORITIES</w:t>
          </w:r>
        </w:p>
      </w:docPartBody>
    </w:docPart>
    <w:docPart>
      <w:docPartPr>
        <w:name w:val="B5FFA23900C24BD9B20D3FBCCC85580A"/>
        <w:category>
          <w:name w:val="General"/>
          <w:gallery w:val="placeholder"/>
        </w:category>
        <w:types>
          <w:type w:val="bbPlcHdr"/>
        </w:types>
        <w:behaviors>
          <w:behavior w:val="content"/>
        </w:behaviors>
        <w:guid w:val="{D1ECBDD5-344C-4E7F-AC5C-26A3678A279C}"/>
      </w:docPartPr>
      <w:docPartBody>
        <w:p w:rsidR="00507D6E" w:rsidRPr="004048B0" w:rsidRDefault="00D352E3" w:rsidP="0053179B">
          <w:pPr>
            <w:pStyle w:val="Bullets"/>
          </w:pPr>
          <w:r w:rsidRPr="004048B0">
            <w:t>Increase customer satisfaction by 2%</w:t>
          </w:r>
        </w:p>
        <w:p w:rsidR="00237EBB" w:rsidRDefault="00D352E3">
          <w:pPr>
            <w:pStyle w:val="B5FFA23900C24BD9B20D3FBCCC85580A"/>
          </w:pPr>
          <w:r w:rsidRPr="004048B0">
            <w:t>Maintain growth</w:t>
          </w:r>
        </w:p>
      </w:docPartBody>
    </w:docPart>
    <w:docPart>
      <w:docPartPr>
        <w:name w:val="E4B6F6A9E5D0443F9E09BC89F78394A9"/>
        <w:category>
          <w:name w:val="General"/>
          <w:gallery w:val="placeholder"/>
        </w:category>
        <w:types>
          <w:type w:val="bbPlcHdr"/>
        </w:types>
        <w:behaviors>
          <w:behavior w:val="content"/>
        </w:behaviors>
        <w:guid w:val="{FFFDF0FF-1BD3-47E2-BBCC-DA087D5C2BA6}"/>
      </w:docPartPr>
      <w:docPartBody>
        <w:p w:rsidR="00507D6E" w:rsidRPr="004048B0" w:rsidRDefault="00D352E3" w:rsidP="0053179B">
          <w:pPr>
            <w:pStyle w:val="ListHeader"/>
          </w:pPr>
          <w:r w:rsidRPr="004048B0">
            <w:t xml:space="preserve">ADDED </w:t>
          </w:r>
        </w:p>
        <w:p w:rsidR="00237EBB" w:rsidRDefault="00D352E3">
          <w:pPr>
            <w:pStyle w:val="E4B6F6A9E5D0443F9E09BC89F78394A9"/>
          </w:pPr>
          <w:r w:rsidRPr="004048B0">
            <w:t>PRIORITIES</w:t>
          </w:r>
        </w:p>
      </w:docPartBody>
    </w:docPart>
    <w:docPart>
      <w:docPartPr>
        <w:name w:val="8B514DDB603E4A46BDAE0615497DF2EC"/>
        <w:category>
          <w:name w:val="General"/>
          <w:gallery w:val="placeholder"/>
        </w:category>
        <w:types>
          <w:type w:val="bbPlcHdr"/>
        </w:types>
        <w:behaviors>
          <w:behavior w:val="content"/>
        </w:behaviors>
        <w:guid w:val="{EF1131A9-8FC1-4052-9E27-99FB26528AB9}"/>
      </w:docPartPr>
      <w:docPartBody>
        <w:p w:rsidR="00507D6E" w:rsidRPr="004048B0" w:rsidRDefault="00D352E3" w:rsidP="0053179B">
          <w:pPr>
            <w:pStyle w:val="Bullets"/>
          </w:pPr>
          <w:r w:rsidRPr="004048B0">
            <w:t>Improve social media presence</w:t>
          </w:r>
        </w:p>
        <w:p w:rsidR="00237EBB" w:rsidRDefault="00D352E3">
          <w:pPr>
            <w:pStyle w:val="8B514DDB603E4A46BDAE0615497DF2EC"/>
          </w:pPr>
          <w:r w:rsidRPr="004048B0">
            <w:t>Ensure the cost of development stays below budget</w:t>
          </w:r>
        </w:p>
      </w:docPartBody>
    </w:docPart>
    <w:docPart>
      <w:docPartPr>
        <w:name w:val="F4BDE088B25A4B61BF3B6920B04D2F32"/>
        <w:category>
          <w:name w:val="General"/>
          <w:gallery w:val="placeholder"/>
        </w:category>
        <w:types>
          <w:type w:val="bbPlcHdr"/>
        </w:types>
        <w:behaviors>
          <w:behavior w:val="content"/>
        </w:behaviors>
        <w:guid w:val="{3325248B-9A8B-4584-B570-851B4602D9CE}"/>
      </w:docPartPr>
      <w:docPartBody>
        <w:p w:rsidR="00237EBB" w:rsidRDefault="00D352E3">
          <w:pPr>
            <w:pStyle w:val="F4BDE088B25A4B61BF3B6920B04D2F32"/>
          </w:pPr>
          <w:r w:rsidRPr="004048B0">
            <w:t>EMPLOYEE OPPORTUNITIES</w:t>
          </w:r>
        </w:p>
      </w:docPartBody>
    </w:docPart>
    <w:docPart>
      <w:docPartPr>
        <w:name w:val="8217D210A3F94380A55A6F585C9E6002"/>
        <w:category>
          <w:name w:val="General"/>
          <w:gallery w:val="placeholder"/>
        </w:category>
        <w:types>
          <w:type w:val="bbPlcHdr"/>
        </w:types>
        <w:behaviors>
          <w:behavior w:val="content"/>
        </w:behaviors>
        <w:guid w:val="{C9729854-F3C7-47AE-A965-D13BC9D93802}"/>
      </w:docPartPr>
      <w:docPartBody>
        <w:p w:rsidR="00507D6E" w:rsidRPr="004048B0" w:rsidRDefault="00D352E3" w:rsidP="0053179B">
          <w:pPr>
            <w:pStyle w:val="Bullets"/>
          </w:pPr>
          <w:r w:rsidRPr="004048B0">
            <w:t>Interns begin</w:t>
          </w:r>
        </w:p>
        <w:p w:rsidR="00507D6E" w:rsidRPr="004048B0" w:rsidRDefault="00D352E3" w:rsidP="0053179B">
          <w:pPr>
            <w:pStyle w:val="Bullets"/>
          </w:pPr>
          <w:r w:rsidRPr="004048B0">
            <w:t>Indoor rec leagues</w:t>
          </w:r>
        </w:p>
        <w:p w:rsidR="00237EBB" w:rsidRDefault="00D352E3">
          <w:pPr>
            <w:pStyle w:val="8217D210A3F94380A55A6F585C9E6002"/>
          </w:pPr>
          <w:r w:rsidRPr="004048B0">
            <w:t>Chess tournaments</w:t>
          </w:r>
        </w:p>
      </w:docPartBody>
    </w:docPart>
    <w:docPart>
      <w:docPartPr>
        <w:name w:val="312F8CC334B54A478A16D78BE1FA1F17"/>
        <w:category>
          <w:name w:val="General"/>
          <w:gallery w:val="placeholder"/>
        </w:category>
        <w:types>
          <w:type w:val="bbPlcHdr"/>
        </w:types>
        <w:behaviors>
          <w:behavior w:val="content"/>
        </w:behaviors>
        <w:guid w:val="{D3AEB0D7-DC62-4B0D-BB8D-509C74C7A336}"/>
      </w:docPartPr>
      <w:docPartBody>
        <w:p w:rsidR="00237EBB" w:rsidRDefault="00D352E3">
          <w:pPr>
            <w:pStyle w:val="312F8CC334B54A478A16D78BE1FA1F17"/>
          </w:pPr>
          <w:r w:rsidRPr="004048B0">
            <w:t>Goals for Q2</w:t>
          </w:r>
        </w:p>
      </w:docPartBody>
    </w:docPart>
    <w:docPart>
      <w:docPartPr>
        <w:name w:val="AB2B122052AF451AA045D69244B0A820"/>
        <w:category>
          <w:name w:val="General"/>
          <w:gallery w:val="placeholder"/>
        </w:category>
        <w:types>
          <w:type w:val="bbPlcHdr"/>
        </w:types>
        <w:behaviors>
          <w:behavior w:val="content"/>
        </w:behaviors>
        <w:guid w:val="{FC025535-F713-4E37-843E-AB66C00748B0}"/>
      </w:docPartPr>
      <w:docPartBody>
        <w:p w:rsidR="00237EBB" w:rsidRDefault="00D352E3">
          <w:pPr>
            <w:pStyle w:val="AB2B122052AF451AA045D69244B0A820"/>
          </w:pPr>
          <w:r w:rsidRPr="004048B0">
            <w:t>SUBHEADING</w:t>
          </w:r>
        </w:p>
      </w:docPartBody>
    </w:docPart>
    <w:docPart>
      <w:docPartPr>
        <w:name w:val="502175E5FAC346D58FFBEB9750721565"/>
        <w:category>
          <w:name w:val="General"/>
          <w:gallery w:val="placeholder"/>
        </w:category>
        <w:types>
          <w:type w:val="bbPlcHdr"/>
        </w:types>
        <w:behaviors>
          <w:behavior w:val="content"/>
        </w:behaviors>
        <w:guid w:val="{4916286D-9504-44A6-810D-7FABEF872EC9}"/>
      </w:docPartPr>
      <w:docPartBody>
        <w:p w:rsidR="00237EBB" w:rsidRDefault="00D352E3">
          <w:pPr>
            <w:pStyle w:val="502175E5FAC346D58FFBEB9750721565"/>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64759CFF1724451195447A1834839F41"/>
        <w:category>
          <w:name w:val="General"/>
          <w:gallery w:val="placeholder"/>
        </w:category>
        <w:types>
          <w:type w:val="bbPlcHdr"/>
        </w:types>
        <w:behaviors>
          <w:behavior w:val="content"/>
        </w:behaviors>
        <w:guid w:val="{C524CF22-B7A2-4490-B5A8-B66A2D29BE8A}"/>
      </w:docPartPr>
      <w:docPartBody>
        <w:p w:rsidR="00237EBB" w:rsidRDefault="00D352E3">
          <w:pPr>
            <w:pStyle w:val="64759CFF1724451195447A1834839F41"/>
          </w:pPr>
          <w:r w:rsidRPr="004048B0">
            <w:t>SUBHEADING</w:t>
          </w:r>
        </w:p>
      </w:docPartBody>
    </w:docPart>
    <w:docPart>
      <w:docPartPr>
        <w:name w:val="582626B0B6BA443E82336F85D120AEC9"/>
        <w:category>
          <w:name w:val="General"/>
          <w:gallery w:val="placeholder"/>
        </w:category>
        <w:types>
          <w:type w:val="bbPlcHdr"/>
        </w:types>
        <w:behaviors>
          <w:behavior w:val="content"/>
        </w:behaviors>
        <w:guid w:val="{F7FEC571-5CC9-414F-860A-00C33FD3E289}"/>
      </w:docPartPr>
      <w:docPartBody>
        <w:p w:rsidR="00237EBB" w:rsidRDefault="00D352E3">
          <w:pPr>
            <w:pStyle w:val="582626B0B6BA443E82336F85D120AEC9"/>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3550CBA5C36C4239ABD2C5E0E7D18FE6"/>
        <w:category>
          <w:name w:val="General"/>
          <w:gallery w:val="placeholder"/>
        </w:category>
        <w:types>
          <w:type w:val="bbPlcHdr"/>
        </w:types>
        <w:behaviors>
          <w:behavior w:val="content"/>
        </w:behaviors>
        <w:guid w:val="{E27DAB8A-59C7-42A9-BB06-C34B7ED0870B}"/>
      </w:docPartPr>
      <w:docPartBody>
        <w:p w:rsidR="00237EBB" w:rsidRDefault="00D352E3">
          <w:pPr>
            <w:pStyle w:val="3550CBA5C36C4239ABD2C5E0E7D18FE6"/>
          </w:pPr>
          <w:r w:rsidRPr="004048B0">
            <w:t>SUBHEADING</w:t>
          </w:r>
        </w:p>
      </w:docPartBody>
    </w:docPart>
    <w:docPart>
      <w:docPartPr>
        <w:name w:val="AECAAEB23E294CC8870271FC4F82673F"/>
        <w:category>
          <w:name w:val="General"/>
          <w:gallery w:val="placeholder"/>
        </w:category>
        <w:types>
          <w:type w:val="bbPlcHdr"/>
        </w:types>
        <w:behaviors>
          <w:behavior w:val="content"/>
        </w:behaviors>
        <w:guid w:val="{A0A8E51E-E560-4B07-BE9F-B9FB19C15A89}"/>
      </w:docPartPr>
      <w:docPartBody>
        <w:p w:rsidR="00507D6E" w:rsidRPr="004048B0" w:rsidRDefault="00D352E3" w:rsidP="00C17936">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rsidR="00507D6E" w:rsidRPr="004048B0" w:rsidRDefault="00237EBB" w:rsidP="00C17936"/>
        <w:p w:rsidR="00237EBB" w:rsidRDefault="00D352E3">
          <w:pPr>
            <w:pStyle w:val="AECAAEB23E294CC8870271FC4F82673F"/>
          </w:pPr>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docPartBody>
    </w:docPart>
    <w:docPart>
      <w:docPartPr>
        <w:name w:val="ECD9B779CA0845C18869FC973E55DB2C"/>
        <w:category>
          <w:name w:val="General"/>
          <w:gallery w:val="placeholder"/>
        </w:category>
        <w:types>
          <w:type w:val="bbPlcHdr"/>
        </w:types>
        <w:behaviors>
          <w:behavior w:val="content"/>
        </w:behaviors>
        <w:guid w:val="{DFA8E7F1-BB7E-448B-8A66-718D923DC1AD}"/>
      </w:docPartPr>
      <w:docPartBody>
        <w:p w:rsidR="00237EBB" w:rsidRDefault="00D352E3">
          <w:pPr>
            <w:pStyle w:val="ECD9B779CA0845C18869FC973E55DB2C"/>
          </w:pPr>
          <w:r w:rsidRPr="004D4384">
            <w:t>Lorem ipsum dolor sit amet, consectetur adipiscing elit.</w:t>
          </w:r>
        </w:p>
      </w:docPartBody>
    </w:docPart>
    <w:docPart>
      <w:docPartPr>
        <w:name w:val="6B69D49A482642F2BC385D59F86984CD"/>
        <w:category>
          <w:name w:val="General"/>
          <w:gallery w:val="placeholder"/>
        </w:category>
        <w:types>
          <w:type w:val="bbPlcHdr"/>
        </w:types>
        <w:behaviors>
          <w:behavior w:val="content"/>
        </w:behaviors>
        <w:guid w:val="{445315B3-32D9-4425-8255-F4F4588FC1B1}"/>
      </w:docPartPr>
      <w:docPartBody>
        <w:p w:rsidR="00237EBB" w:rsidRDefault="00D352E3">
          <w:pPr>
            <w:pStyle w:val="6B69D49A482642F2BC385D59F86984CD"/>
          </w:pPr>
          <w:r w:rsidRPr="004048B0">
            <w:t xml:space="preserve">WHAT’S NEXT </w:t>
          </w:r>
        </w:p>
      </w:docPartBody>
    </w:docPart>
    <w:docPart>
      <w:docPartPr>
        <w:name w:val="1CEC5726C2034D83865656F1FE5DF48D"/>
        <w:category>
          <w:name w:val="General"/>
          <w:gallery w:val="placeholder"/>
        </w:category>
        <w:types>
          <w:type w:val="bbPlcHdr"/>
        </w:types>
        <w:behaviors>
          <w:behavior w:val="content"/>
        </w:behaviors>
        <w:guid w:val="{E1FED872-1521-417F-A98D-3CCEE991D8C0}"/>
      </w:docPartPr>
      <w:docPartBody>
        <w:p w:rsidR="00507D6E" w:rsidRPr="004048B0" w:rsidRDefault="00D352E3" w:rsidP="006F5A91">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507D6E" w:rsidRPr="004048B0" w:rsidRDefault="00237EBB" w:rsidP="006F5A91"/>
        <w:p w:rsidR="00507D6E" w:rsidRPr="004048B0" w:rsidRDefault="00D352E3" w:rsidP="006F5A91">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p w:rsidR="00507D6E" w:rsidRPr="004048B0" w:rsidRDefault="00237EBB" w:rsidP="006F5A91"/>
        <w:p w:rsidR="00507D6E" w:rsidRPr="004048B0" w:rsidRDefault="00D352E3" w:rsidP="006F5A91">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 Mi proin sed libero enim sed. Egestas diam in arcu cursus euismod quis. Massa ultricies mi quis hendrerit dolor magna. Fermentum iaculis eu non diam phasellus vestibulum.</w:t>
          </w:r>
        </w:p>
        <w:p w:rsidR="00507D6E" w:rsidRPr="004048B0" w:rsidRDefault="00237EBB" w:rsidP="006F5A91"/>
        <w:p w:rsidR="00237EBB" w:rsidRDefault="00D352E3">
          <w:pPr>
            <w:pStyle w:val="1CEC5726C2034D83865656F1FE5DF48D"/>
          </w:pPr>
          <w:r w:rsidRPr="004048B0">
            <w:t>Eu lobortis elementum nibh tellus molestie nunc non. Consectetur lorem donec massa sapien faucibus et molestie. Consequat interdum varius sit amet mattis vulputate enim. Non enim praesent elementum facilisis leo. Elementum eu facilisis sed odio morbi quis commodo. Bibendum enim facilisis gravida neque convallis a cras semper. Risus in hendrerit gravida rutrum quisque. Aliquam eleifend mi in nulla posuere. Malesuada fames ac turpis egestas maecenas. Molestie ac feugiat sed lectus vestibulum mattis. Eget nullam non nisi est sit amet. Pulvinar elementum integer enim neque. Dui accumsan sit amet nulla facilisi morbi</w:t>
          </w:r>
        </w:p>
      </w:docPartBody>
    </w:docPart>
    <w:docPart>
      <w:docPartPr>
        <w:name w:val="00FEEDA7B78344B39BC17FE8EFD286D7"/>
        <w:category>
          <w:name w:val="General"/>
          <w:gallery w:val="placeholder"/>
        </w:category>
        <w:types>
          <w:type w:val="bbPlcHdr"/>
        </w:types>
        <w:behaviors>
          <w:behavior w:val="content"/>
        </w:behaviors>
        <w:guid w:val="{4FD64B80-1A6F-40FE-9379-197C4837E67D}"/>
      </w:docPartPr>
      <w:docPartBody>
        <w:p w:rsidR="00237EBB" w:rsidRDefault="00D352E3">
          <w:pPr>
            <w:pStyle w:val="00FEEDA7B78344B39BC17FE8EFD286D7"/>
          </w:pPr>
          <w:r w:rsidRPr="004048B0">
            <w:rPr>
              <w:rStyle w:val="Heading2Char"/>
            </w:rPr>
            <w:t>Results from last year</w:t>
          </w:r>
        </w:p>
      </w:docPartBody>
    </w:docPart>
    <w:docPart>
      <w:docPartPr>
        <w:name w:val="A40E50820007463987D9193F049DCB6D"/>
        <w:category>
          <w:name w:val="General"/>
          <w:gallery w:val="placeholder"/>
        </w:category>
        <w:types>
          <w:type w:val="bbPlcHdr"/>
        </w:types>
        <w:behaviors>
          <w:behavior w:val="content"/>
        </w:behaviors>
        <w:guid w:val="{4C6566FB-3D41-4AB1-94E0-2DCCE1CEAEA9}"/>
      </w:docPartPr>
      <w:docPartBody>
        <w:p w:rsidR="00507D6E" w:rsidRPr="004048B0" w:rsidRDefault="00D352E3"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237EBB" w:rsidRDefault="00D352E3">
          <w:pPr>
            <w:pStyle w:val="A40E50820007463987D9193F049DCB6D"/>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0D9DB7008C594B7385D7E859C6256703"/>
        <w:category>
          <w:name w:val="General"/>
          <w:gallery w:val="placeholder"/>
        </w:category>
        <w:types>
          <w:type w:val="bbPlcHdr"/>
        </w:types>
        <w:behaviors>
          <w:behavior w:val="content"/>
        </w:behaviors>
        <w:guid w:val="{99928F94-6C52-42F6-808B-FA68CC922E45}"/>
      </w:docPartPr>
      <w:docPartBody>
        <w:p w:rsidR="00237EBB" w:rsidRDefault="00D352E3">
          <w:pPr>
            <w:pStyle w:val="0D9DB7008C594B7385D7E859C6256703"/>
          </w:pPr>
          <w:r w:rsidRPr="004048B0">
            <w:t>Q1</w:t>
          </w:r>
        </w:p>
      </w:docPartBody>
    </w:docPart>
    <w:docPart>
      <w:docPartPr>
        <w:name w:val="7AEA04A2D3A74F9BA33C3D480F4FF6FD"/>
        <w:category>
          <w:name w:val="General"/>
          <w:gallery w:val="placeholder"/>
        </w:category>
        <w:types>
          <w:type w:val="bbPlcHdr"/>
        </w:types>
        <w:behaviors>
          <w:behavior w:val="content"/>
        </w:behaviors>
        <w:guid w:val="{24477727-F8C6-44B0-B6A9-7F97AC421861}"/>
      </w:docPartPr>
      <w:docPartBody>
        <w:p w:rsidR="00237EBB" w:rsidRDefault="00D352E3">
          <w:pPr>
            <w:pStyle w:val="7AEA04A2D3A74F9BA33C3D480F4FF6FD"/>
          </w:pPr>
          <w:r w:rsidRPr="004048B0">
            <w:t>Q2</w:t>
          </w:r>
        </w:p>
      </w:docPartBody>
    </w:docPart>
    <w:docPart>
      <w:docPartPr>
        <w:name w:val="5FC40BC04F884C10B34C711CC9A6B2F1"/>
        <w:category>
          <w:name w:val="General"/>
          <w:gallery w:val="placeholder"/>
        </w:category>
        <w:types>
          <w:type w:val="bbPlcHdr"/>
        </w:types>
        <w:behaviors>
          <w:behavior w:val="content"/>
        </w:behaviors>
        <w:guid w:val="{5D29A624-470C-40DB-8776-EC4D77AA0142}"/>
      </w:docPartPr>
      <w:docPartBody>
        <w:p w:rsidR="00237EBB" w:rsidRDefault="00D352E3">
          <w:pPr>
            <w:pStyle w:val="5FC40BC04F884C10B34C711CC9A6B2F1"/>
          </w:pPr>
          <w:r w:rsidRPr="004048B0">
            <w:t>Q3</w:t>
          </w:r>
        </w:p>
      </w:docPartBody>
    </w:docPart>
    <w:docPart>
      <w:docPartPr>
        <w:name w:val="18E24710BAF74D76981157D374B0A0B7"/>
        <w:category>
          <w:name w:val="General"/>
          <w:gallery w:val="placeholder"/>
        </w:category>
        <w:types>
          <w:type w:val="bbPlcHdr"/>
        </w:types>
        <w:behaviors>
          <w:behavior w:val="content"/>
        </w:behaviors>
        <w:guid w:val="{079BFD2B-5C94-4B0A-9061-D25FD1C0B560}"/>
      </w:docPartPr>
      <w:docPartBody>
        <w:p w:rsidR="00237EBB" w:rsidRDefault="00D352E3">
          <w:pPr>
            <w:pStyle w:val="18E24710BAF74D76981157D374B0A0B7"/>
          </w:pPr>
          <w:r w:rsidRPr="004048B0">
            <w:t>Q4</w:t>
          </w:r>
        </w:p>
      </w:docPartBody>
    </w:docPart>
    <w:docPart>
      <w:docPartPr>
        <w:name w:val="5FBC43F534B941E399C4131EEB630A32"/>
        <w:category>
          <w:name w:val="General"/>
          <w:gallery w:val="placeholder"/>
        </w:category>
        <w:types>
          <w:type w:val="bbPlcHdr"/>
        </w:types>
        <w:behaviors>
          <w:behavior w:val="content"/>
        </w:behaviors>
        <w:guid w:val="{DE6FD395-0FF5-4919-9F06-7DE1D406D50C}"/>
      </w:docPartPr>
      <w:docPartBody>
        <w:p w:rsidR="00237EBB" w:rsidRDefault="00D352E3">
          <w:pPr>
            <w:pStyle w:val="5FBC43F534B941E399C4131EEB630A32"/>
          </w:pPr>
          <w:r w:rsidRPr="004048B0">
            <w:t>SECTOR 1</w:t>
          </w:r>
        </w:p>
      </w:docPartBody>
    </w:docPart>
    <w:docPart>
      <w:docPartPr>
        <w:name w:val="DBEAD4A4A8054923981F930634E53693"/>
        <w:category>
          <w:name w:val="General"/>
          <w:gallery w:val="placeholder"/>
        </w:category>
        <w:types>
          <w:type w:val="bbPlcHdr"/>
        </w:types>
        <w:behaviors>
          <w:behavior w:val="content"/>
        </w:behaviors>
        <w:guid w:val="{7AC997C7-71BB-4AF9-9BE0-982C4F0A29E2}"/>
      </w:docPartPr>
      <w:docPartBody>
        <w:p w:rsidR="00237EBB" w:rsidRDefault="00D352E3">
          <w:pPr>
            <w:pStyle w:val="DBEAD4A4A8054923981F930634E53693"/>
          </w:pPr>
          <w:r w:rsidRPr="004048B0">
            <w:t>4.3</w:t>
          </w:r>
        </w:p>
      </w:docPartBody>
    </w:docPart>
    <w:docPart>
      <w:docPartPr>
        <w:name w:val="248950A384DC467AAAE0A7F7FA4958AA"/>
        <w:category>
          <w:name w:val="General"/>
          <w:gallery w:val="placeholder"/>
        </w:category>
        <w:types>
          <w:type w:val="bbPlcHdr"/>
        </w:types>
        <w:behaviors>
          <w:behavior w:val="content"/>
        </w:behaviors>
        <w:guid w:val="{772B9668-09A8-4A7C-96CB-7425954C0463}"/>
      </w:docPartPr>
      <w:docPartBody>
        <w:p w:rsidR="00237EBB" w:rsidRDefault="00D352E3">
          <w:pPr>
            <w:pStyle w:val="248950A384DC467AAAE0A7F7FA4958AA"/>
          </w:pPr>
          <w:r w:rsidRPr="004048B0">
            <w:t>2.5</w:t>
          </w:r>
        </w:p>
      </w:docPartBody>
    </w:docPart>
    <w:docPart>
      <w:docPartPr>
        <w:name w:val="42D6D4C8708C4B358AD4F8F5956B0C8C"/>
        <w:category>
          <w:name w:val="General"/>
          <w:gallery w:val="placeholder"/>
        </w:category>
        <w:types>
          <w:type w:val="bbPlcHdr"/>
        </w:types>
        <w:behaviors>
          <w:behavior w:val="content"/>
        </w:behaviors>
        <w:guid w:val="{7A2ED60E-51EE-458F-9079-3430E56FA6E3}"/>
      </w:docPartPr>
      <w:docPartBody>
        <w:p w:rsidR="00237EBB" w:rsidRDefault="00D352E3">
          <w:pPr>
            <w:pStyle w:val="42D6D4C8708C4B358AD4F8F5956B0C8C"/>
          </w:pPr>
          <w:r w:rsidRPr="004048B0">
            <w:t>3.5</w:t>
          </w:r>
        </w:p>
      </w:docPartBody>
    </w:docPart>
    <w:docPart>
      <w:docPartPr>
        <w:name w:val="0438958EE6354075BB7F084F23612DC2"/>
        <w:category>
          <w:name w:val="General"/>
          <w:gallery w:val="placeholder"/>
        </w:category>
        <w:types>
          <w:type w:val="bbPlcHdr"/>
        </w:types>
        <w:behaviors>
          <w:behavior w:val="content"/>
        </w:behaviors>
        <w:guid w:val="{E089E4AE-7EFC-47AC-9456-807F018E34E4}"/>
      </w:docPartPr>
      <w:docPartBody>
        <w:p w:rsidR="00237EBB" w:rsidRDefault="00D352E3">
          <w:pPr>
            <w:pStyle w:val="0438958EE6354075BB7F084F23612DC2"/>
          </w:pPr>
          <w:r w:rsidRPr="004048B0">
            <w:t>4.5</w:t>
          </w:r>
        </w:p>
      </w:docPartBody>
    </w:docPart>
    <w:docPart>
      <w:docPartPr>
        <w:name w:val="8925F7E0D339412386193C4DDB63AD47"/>
        <w:category>
          <w:name w:val="General"/>
          <w:gallery w:val="placeholder"/>
        </w:category>
        <w:types>
          <w:type w:val="bbPlcHdr"/>
        </w:types>
        <w:behaviors>
          <w:behavior w:val="content"/>
        </w:behaviors>
        <w:guid w:val="{A8D7825D-D2DE-40C0-99A4-A08F293690EC}"/>
      </w:docPartPr>
      <w:docPartBody>
        <w:p w:rsidR="00237EBB" w:rsidRDefault="00D352E3">
          <w:pPr>
            <w:pStyle w:val="8925F7E0D339412386193C4DDB63AD47"/>
          </w:pPr>
          <w:r w:rsidRPr="004048B0">
            <w:t>SECTOR 2</w:t>
          </w:r>
        </w:p>
      </w:docPartBody>
    </w:docPart>
    <w:docPart>
      <w:docPartPr>
        <w:name w:val="85CF850AB58341AE8832CE10BD7ADCAE"/>
        <w:category>
          <w:name w:val="General"/>
          <w:gallery w:val="placeholder"/>
        </w:category>
        <w:types>
          <w:type w:val="bbPlcHdr"/>
        </w:types>
        <w:behaviors>
          <w:behavior w:val="content"/>
        </w:behaviors>
        <w:guid w:val="{668B67A4-53A0-445B-8E62-40CF04A69719}"/>
      </w:docPartPr>
      <w:docPartBody>
        <w:p w:rsidR="00237EBB" w:rsidRDefault="00D352E3">
          <w:pPr>
            <w:pStyle w:val="85CF850AB58341AE8832CE10BD7ADCAE"/>
          </w:pPr>
          <w:r w:rsidRPr="004048B0">
            <w:t>2.4</w:t>
          </w:r>
        </w:p>
      </w:docPartBody>
    </w:docPart>
    <w:docPart>
      <w:docPartPr>
        <w:name w:val="D65431F9A8184CF6AA076AD5A9A448D1"/>
        <w:category>
          <w:name w:val="General"/>
          <w:gallery w:val="placeholder"/>
        </w:category>
        <w:types>
          <w:type w:val="bbPlcHdr"/>
        </w:types>
        <w:behaviors>
          <w:behavior w:val="content"/>
        </w:behaviors>
        <w:guid w:val="{658D4ECB-0394-479E-93A2-B1C399CB2098}"/>
      </w:docPartPr>
      <w:docPartBody>
        <w:p w:rsidR="00237EBB" w:rsidRDefault="00D352E3">
          <w:pPr>
            <w:pStyle w:val="D65431F9A8184CF6AA076AD5A9A448D1"/>
          </w:pPr>
          <w:r w:rsidRPr="004048B0">
            <w:t>4.4</w:t>
          </w:r>
        </w:p>
      </w:docPartBody>
    </w:docPart>
    <w:docPart>
      <w:docPartPr>
        <w:name w:val="F438F9BF7A5C4F48AEB1CE85CD25C924"/>
        <w:category>
          <w:name w:val="General"/>
          <w:gallery w:val="placeholder"/>
        </w:category>
        <w:types>
          <w:type w:val="bbPlcHdr"/>
        </w:types>
        <w:behaviors>
          <w:behavior w:val="content"/>
        </w:behaviors>
        <w:guid w:val="{0377B30B-BF62-4201-B7A2-6A26B5243C68}"/>
      </w:docPartPr>
      <w:docPartBody>
        <w:p w:rsidR="00237EBB" w:rsidRDefault="00D352E3">
          <w:pPr>
            <w:pStyle w:val="F438F9BF7A5C4F48AEB1CE85CD25C924"/>
          </w:pPr>
          <w:r w:rsidRPr="004048B0">
            <w:t>1.8</w:t>
          </w:r>
        </w:p>
      </w:docPartBody>
    </w:docPart>
    <w:docPart>
      <w:docPartPr>
        <w:name w:val="7814F19461234E40B8CC3446CF07643E"/>
        <w:category>
          <w:name w:val="General"/>
          <w:gallery w:val="placeholder"/>
        </w:category>
        <w:types>
          <w:type w:val="bbPlcHdr"/>
        </w:types>
        <w:behaviors>
          <w:behavior w:val="content"/>
        </w:behaviors>
        <w:guid w:val="{1D446EA2-AAA7-4AF9-85FF-A2C94E4D9FDE}"/>
      </w:docPartPr>
      <w:docPartBody>
        <w:p w:rsidR="00237EBB" w:rsidRDefault="00D352E3">
          <w:pPr>
            <w:pStyle w:val="7814F19461234E40B8CC3446CF07643E"/>
          </w:pPr>
          <w:r w:rsidRPr="004048B0">
            <w:t>2.8</w:t>
          </w:r>
        </w:p>
      </w:docPartBody>
    </w:docPart>
    <w:docPart>
      <w:docPartPr>
        <w:name w:val="29F3AC6FECC24AD0A5688A91C5D843EF"/>
        <w:category>
          <w:name w:val="General"/>
          <w:gallery w:val="placeholder"/>
        </w:category>
        <w:types>
          <w:type w:val="bbPlcHdr"/>
        </w:types>
        <w:behaviors>
          <w:behavior w:val="content"/>
        </w:behaviors>
        <w:guid w:val="{50278EFA-6743-4C22-B3A4-63898E0E9D86}"/>
      </w:docPartPr>
      <w:docPartBody>
        <w:p w:rsidR="00237EBB" w:rsidRDefault="00D352E3">
          <w:pPr>
            <w:pStyle w:val="29F3AC6FECC24AD0A5688A91C5D843EF"/>
          </w:pPr>
          <w:r w:rsidRPr="004048B0">
            <w:t>SECTOR 3</w:t>
          </w:r>
        </w:p>
      </w:docPartBody>
    </w:docPart>
    <w:docPart>
      <w:docPartPr>
        <w:name w:val="AC350EF64ED544FF91B2BBD36AD45287"/>
        <w:category>
          <w:name w:val="General"/>
          <w:gallery w:val="placeholder"/>
        </w:category>
        <w:types>
          <w:type w:val="bbPlcHdr"/>
        </w:types>
        <w:behaviors>
          <w:behavior w:val="content"/>
        </w:behaviors>
        <w:guid w:val="{1C32F826-A316-460A-94FA-7715D8FB2A2E}"/>
      </w:docPartPr>
      <w:docPartBody>
        <w:p w:rsidR="00237EBB" w:rsidRDefault="00D352E3">
          <w:pPr>
            <w:pStyle w:val="AC350EF64ED544FF91B2BBD36AD45287"/>
          </w:pPr>
          <w:r w:rsidRPr="004048B0">
            <w:t>2</w:t>
          </w:r>
        </w:p>
      </w:docPartBody>
    </w:docPart>
    <w:docPart>
      <w:docPartPr>
        <w:name w:val="884C677B2B7143AAAB361556D9FF8BCA"/>
        <w:category>
          <w:name w:val="General"/>
          <w:gallery w:val="placeholder"/>
        </w:category>
        <w:types>
          <w:type w:val="bbPlcHdr"/>
        </w:types>
        <w:behaviors>
          <w:behavior w:val="content"/>
        </w:behaviors>
        <w:guid w:val="{034721B7-CEDF-41E0-BFD5-17025B260271}"/>
      </w:docPartPr>
      <w:docPartBody>
        <w:p w:rsidR="00237EBB" w:rsidRDefault="00D352E3">
          <w:pPr>
            <w:pStyle w:val="884C677B2B7143AAAB361556D9FF8BCA"/>
          </w:pPr>
          <w:r w:rsidRPr="004048B0">
            <w:t>2</w:t>
          </w:r>
        </w:p>
      </w:docPartBody>
    </w:docPart>
    <w:docPart>
      <w:docPartPr>
        <w:name w:val="B6D335021E4E40F09AF868AC3D7E099D"/>
        <w:category>
          <w:name w:val="General"/>
          <w:gallery w:val="placeholder"/>
        </w:category>
        <w:types>
          <w:type w:val="bbPlcHdr"/>
        </w:types>
        <w:behaviors>
          <w:behavior w:val="content"/>
        </w:behaviors>
        <w:guid w:val="{04CB8706-733B-4A90-A66C-C0B31AE5DFF4}"/>
      </w:docPartPr>
      <w:docPartBody>
        <w:p w:rsidR="00237EBB" w:rsidRDefault="00D352E3">
          <w:pPr>
            <w:pStyle w:val="B6D335021E4E40F09AF868AC3D7E099D"/>
          </w:pPr>
          <w:r w:rsidRPr="004048B0">
            <w:t>3</w:t>
          </w:r>
        </w:p>
      </w:docPartBody>
    </w:docPart>
    <w:docPart>
      <w:docPartPr>
        <w:name w:val="7F483F306164482889A366D27C8731A6"/>
        <w:category>
          <w:name w:val="General"/>
          <w:gallery w:val="placeholder"/>
        </w:category>
        <w:types>
          <w:type w:val="bbPlcHdr"/>
        </w:types>
        <w:behaviors>
          <w:behavior w:val="content"/>
        </w:behaviors>
        <w:guid w:val="{C3B95CD5-FE98-4B1A-AB04-209C348DF0A7}"/>
      </w:docPartPr>
      <w:docPartBody>
        <w:p w:rsidR="00237EBB" w:rsidRDefault="00D352E3">
          <w:pPr>
            <w:pStyle w:val="7F483F306164482889A366D27C8731A6"/>
          </w:pPr>
          <w:r w:rsidRPr="004048B0">
            <w:t>5</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279145599">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2E3"/>
    <w:rsid w:val="00237EBB"/>
    <w:rsid w:val="00D352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val="en-US"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val="en-US"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val="en-US" w:eastAsia="en-US"/>
    </w:rPr>
  </w:style>
  <w:style w:type="paragraph" w:customStyle="1" w:styleId="6250032EC0BE4BFD8B4A7ACE05E0A88B">
    <w:name w:val="6250032EC0BE4BFD8B4A7ACE05E0A88B"/>
  </w:style>
  <w:style w:type="paragraph" w:styleId="Subtitle">
    <w:name w:val="Subtitle"/>
    <w:basedOn w:val="Heading3"/>
    <w:next w:val="Normal"/>
    <w:link w:val="SubtitleChar"/>
    <w:uiPriority w:val="9"/>
    <w:rsid w:val="00D352E3"/>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val="en-US" w:eastAsia="en-US"/>
    </w:rPr>
  </w:style>
  <w:style w:type="character" w:customStyle="1" w:styleId="SubtitleChar">
    <w:name w:val="Subtitle Char"/>
    <w:basedOn w:val="DefaultParagraphFont"/>
    <w:link w:val="Subtitle"/>
    <w:uiPriority w:val="9"/>
    <w:rsid w:val="00D352E3"/>
    <w:rPr>
      <w:rFonts w:eastAsiaTheme="minorHAnsi"/>
      <w:b/>
      <w:bCs/>
      <w:caps/>
      <w:noProof/>
      <w:color w:val="FFFFFF" w:themeColor="background1"/>
      <w:spacing w:val="80"/>
      <w:sz w:val="36"/>
      <w:szCs w:val="32"/>
      <w:lang w:val="en-US"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customStyle="1" w:styleId="2AFD741942DB4B4AA2C2059C466B400C">
    <w:name w:val="2AFD741942DB4B4AA2C2059C466B400C"/>
  </w:style>
  <w:style w:type="character" w:styleId="PlaceholderText">
    <w:name w:val="Placeholder Text"/>
    <w:basedOn w:val="DefaultParagraphFont"/>
    <w:uiPriority w:val="99"/>
    <w:semiHidden/>
    <w:rPr>
      <w:color w:val="808080"/>
    </w:rPr>
  </w:style>
  <w:style w:type="paragraph" w:customStyle="1" w:styleId="2F4157EBE6B94FE0B805790E6F3FA853">
    <w:name w:val="2F4157EBE6B94FE0B805790E6F3FA853"/>
  </w:style>
  <w:style w:type="paragraph" w:customStyle="1" w:styleId="4B5EA80622FC45CF95D506C537512F26">
    <w:name w:val="4B5EA80622FC45CF95D506C537512F26"/>
  </w:style>
  <w:style w:type="paragraph" w:customStyle="1" w:styleId="577665AF924C411FB13B8A27E3982DB8">
    <w:name w:val="577665AF924C411FB13B8A27E3982DB8"/>
  </w:style>
  <w:style w:type="paragraph" w:customStyle="1" w:styleId="4EE72BE5017F448C83AC2696932193E2">
    <w:name w:val="4EE72BE5017F448C83AC2696932193E2"/>
  </w:style>
  <w:style w:type="paragraph" w:customStyle="1" w:styleId="NormalBold">
    <w:name w:val="Normal Bold"/>
    <w:basedOn w:val="Normal"/>
    <w:uiPriority w:val="8"/>
    <w:qFormat/>
    <w:pPr>
      <w:spacing w:after="0" w:line="240" w:lineRule="auto"/>
    </w:pPr>
    <w:rPr>
      <w:rFonts w:eastAsiaTheme="minorHAnsi"/>
      <w:b/>
      <w:bCs/>
      <w:color w:val="FFFFFF" w:themeColor="background1"/>
      <w:lang w:val="en-US" w:eastAsia="en-US"/>
    </w:rPr>
  </w:style>
  <w:style w:type="paragraph" w:customStyle="1" w:styleId="0773FC0B668740959183A772B9B856FF">
    <w:name w:val="0773FC0B668740959183A772B9B856FF"/>
  </w:style>
  <w:style w:type="paragraph" w:customStyle="1" w:styleId="7D3DC052E298419DAB80B98C6C02F5B9">
    <w:name w:val="7D3DC052E298419DAB80B98C6C02F5B9"/>
  </w:style>
  <w:style w:type="paragraph" w:customStyle="1" w:styleId="377F1043F6BD40DDBADA350DBB893FE4">
    <w:name w:val="377F1043F6BD40DDBADA350DBB893FE4"/>
  </w:style>
  <w:style w:type="paragraph" w:customStyle="1" w:styleId="EB0C4B23A95841F493BF0D3C39138DC5">
    <w:name w:val="EB0C4B23A95841F493BF0D3C39138DC5"/>
  </w:style>
  <w:style w:type="paragraph" w:customStyle="1" w:styleId="B94C6F22C7D341C99F74FA0A0C7E5072">
    <w:name w:val="B94C6F22C7D341C99F74FA0A0C7E5072"/>
  </w:style>
  <w:style w:type="paragraph" w:customStyle="1" w:styleId="033A1C81B9664CBCBAA276C45EB893FE">
    <w:name w:val="033A1C81B9664CBCBAA276C45EB893FE"/>
  </w:style>
  <w:style w:type="paragraph" w:customStyle="1" w:styleId="F32693E9858A44DCA13F719F1578EC95">
    <w:name w:val="F32693E9858A44DCA13F719F1578EC95"/>
  </w:style>
  <w:style w:type="paragraph" w:customStyle="1" w:styleId="832C3B6E366F4909A1521E8630104ED7">
    <w:name w:val="832C3B6E366F4909A1521E8630104ED7"/>
  </w:style>
  <w:style w:type="paragraph" w:customStyle="1" w:styleId="ListHeader">
    <w:name w:val="List Header"/>
    <w:basedOn w:val="Normal"/>
    <w:uiPriority w:val="7"/>
    <w:qFormat/>
    <w:pPr>
      <w:spacing w:before="80" w:after="0" w:line="240" w:lineRule="auto"/>
    </w:pPr>
    <w:rPr>
      <w:rFonts w:eastAsiaTheme="minorHAnsi"/>
      <w:spacing w:val="40"/>
      <w:kern w:val="28"/>
      <w:sz w:val="28"/>
      <w:lang w:val="en-US" w:eastAsia="en-US"/>
    </w:rPr>
  </w:style>
  <w:style w:type="paragraph" w:customStyle="1" w:styleId="6F3BE554068C4127B1781273A7F9E662">
    <w:name w:val="6F3BE554068C4127B1781273A7F9E662"/>
  </w:style>
  <w:style w:type="paragraph" w:customStyle="1" w:styleId="Bullets">
    <w:name w:val="Bullets"/>
    <w:basedOn w:val="Normal"/>
    <w:uiPriority w:val="7"/>
    <w:qFormat/>
    <w:pPr>
      <w:numPr>
        <w:numId w:val="1"/>
      </w:numPr>
      <w:spacing w:before="120" w:after="0" w:line="240" w:lineRule="auto"/>
      <w:ind w:left="360"/>
    </w:pPr>
    <w:rPr>
      <w:rFonts w:eastAsiaTheme="minorHAnsi"/>
      <w:lang w:val="en-US" w:eastAsia="en-US"/>
    </w:rPr>
  </w:style>
  <w:style w:type="paragraph" w:customStyle="1" w:styleId="B5FFA23900C24BD9B20D3FBCCC85580A">
    <w:name w:val="B5FFA23900C24BD9B20D3FBCCC85580A"/>
  </w:style>
  <w:style w:type="paragraph" w:customStyle="1" w:styleId="E4B6F6A9E5D0443F9E09BC89F78394A9">
    <w:name w:val="E4B6F6A9E5D0443F9E09BC89F78394A9"/>
  </w:style>
  <w:style w:type="paragraph" w:customStyle="1" w:styleId="8B514DDB603E4A46BDAE0615497DF2EC">
    <w:name w:val="8B514DDB603E4A46BDAE0615497DF2EC"/>
  </w:style>
  <w:style w:type="paragraph" w:customStyle="1" w:styleId="F4BDE088B25A4B61BF3B6920B04D2F32">
    <w:name w:val="F4BDE088B25A4B61BF3B6920B04D2F32"/>
  </w:style>
  <w:style w:type="paragraph" w:customStyle="1" w:styleId="8217D210A3F94380A55A6F585C9E6002">
    <w:name w:val="8217D210A3F94380A55A6F585C9E6002"/>
  </w:style>
  <w:style w:type="paragraph" w:customStyle="1" w:styleId="312F8CC334B54A478A16D78BE1FA1F17">
    <w:name w:val="312F8CC334B54A478A16D78BE1FA1F17"/>
  </w:style>
  <w:style w:type="paragraph" w:customStyle="1" w:styleId="AB2B122052AF451AA045D69244B0A820">
    <w:name w:val="AB2B122052AF451AA045D69244B0A820"/>
  </w:style>
  <w:style w:type="paragraph" w:customStyle="1" w:styleId="502175E5FAC346D58FFBEB9750721565">
    <w:name w:val="502175E5FAC346D58FFBEB9750721565"/>
  </w:style>
  <w:style w:type="paragraph" w:customStyle="1" w:styleId="64759CFF1724451195447A1834839F41">
    <w:name w:val="64759CFF1724451195447A1834839F41"/>
  </w:style>
  <w:style w:type="paragraph" w:customStyle="1" w:styleId="582626B0B6BA443E82336F85D120AEC9">
    <w:name w:val="582626B0B6BA443E82336F85D120AEC9"/>
  </w:style>
  <w:style w:type="paragraph" w:customStyle="1" w:styleId="3550CBA5C36C4239ABD2C5E0E7D18FE6">
    <w:name w:val="3550CBA5C36C4239ABD2C5E0E7D18FE6"/>
  </w:style>
  <w:style w:type="paragraph" w:customStyle="1" w:styleId="AECAAEB23E294CC8870271FC4F82673F">
    <w:name w:val="AECAAEB23E294CC8870271FC4F82673F"/>
  </w:style>
  <w:style w:type="paragraph" w:customStyle="1" w:styleId="ECD9B779CA0845C18869FC973E55DB2C">
    <w:name w:val="ECD9B779CA0845C18869FC973E55DB2C"/>
  </w:style>
  <w:style w:type="paragraph" w:customStyle="1" w:styleId="6B69D49A482642F2BC385D59F86984CD">
    <w:name w:val="6B69D49A482642F2BC385D59F86984CD"/>
  </w:style>
  <w:style w:type="paragraph" w:customStyle="1" w:styleId="1CEC5726C2034D83865656F1FE5DF48D">
    <w:name w:val="1CEC5726C2034D83865656F1FE5DF48D"/>
  </w:style>
  <w:style w:type="character" w:customStyle="1" w:styleId="Heading2Char">
    <w:name w:val="Heading 2 Char"/>
    <w:basedOn w:val="DefaultParagraphFont"/>
    <w:link w:val="Heading2"/>
    <w:uiPriority w:val="1"/>
    <w:rPr>
      <w:rFonts w:eastAsiaTheme="minorHAnsi"/>
      <w:caps/>
      <w:spacing w:val="80"/>
      <w:sz w:val="72"/>
      <w:szCs w:val="72"/>
      <w:lang w:val="en-US" w:eastAsia="en-US"/>
    </w:rPr>
  </w:style>
  <w:style w:type="paragraph" w:customStyle="1" w:styleId="00FEEDA7B78344B39BC17FE8EFD286D7">
    <w:name w:val="00FEEDA7B78344B39BC17FE8EFD286D7"/>
  </w:style>
  <w:style w:type="paragraph" w:customStyle="1" w:styleId="A40E50820007463987D9193F049DCB6D">
    <w:name w:val="A40E50820007463987D9193F049DCB6D"/>
  </w:style>
  <w:style w:type="paragraph" w:customStyle="1" w:styleId="0D9DB7008C594B7385D7E859C6256703">
    <w:name w:val="0D9DB7008C594B7385D7E859C6256703"/>
  </w:style>
  <w:style w:type="paragraph" w:customStyle="1" w:styleId="7AEA04A2D3A74F9BA33C3D480F4FF6FD">
    <w:name w:val="7AEA04A2D3A74F9BA33C3D480F4FF6FD"/>
  </w:style>
  <w:style w:type="paragraph" w:customStyle="1" w:styleId="5FC40BC04F884C10B34C711CC9A6B2F1">
    <w:name w:val="5FC40BC04F884C10B34C711CC9A6B2F1"/>
  </w:style>
  <w:style w:type="paragraph" w:customStyle="1" w:styleId="18E24710BAF74D76981157D374B0A0B7">
    <w:name w:val="18E24710BAF74D76981157D374B0A0B7"/>
  </w:style>
  <w:style w:type="paragraph" w:customStyle="1" w:styleId="5FBC43F534B941E399C4131EEB630A32">
    <w:name w:val="5FBC43F534B941E399C4131EEB630A32"/>
  </w:style>
  <w:style w:type="paragraph" w:customStyle="1" w:styleId="DBEAD4A4A8054923981F930634E53693">
    <w:name w:val="DBEAD4A4A8054923981F930634E53693"/>
  </w:style>
  <w:style w:type="paragraph" w:customStyle="1" w:styleId="248950A384DC467AAAE0A7F7FA4958AA">
    <w:name w:val="248950A384DC467AAAE0A7F7FA4958AA"/>
  </w:style>
  <w:style w:type="paragraph" w:customStyle="1" w:styleId="42D6D4C8708C4B358AD4F8F5956B0C8C">
    <w:name w:val="42D6D4C8708C4B358AD4F8F5956B0C8C"/>
  </w:style>
  <w:style w:type="paragraph" w:customStyle="1" w:styleId="0438958EE6354075BB7F084F23612DC2">
    <w:name w:val="0438958EE6354075BB7F084F23612DC2"/>
  </w:style>
  <w:style w:type="paragraph" w:customStyle="1" w:styleId="8925F7E0D339412386193C4DDB63AD47">
    <w:name w:val="8925F7E0D339412386193C4DDB63AD47"/>
  </w:style>
  <w:style w:type="paragraph" w:customStyle="1" w:styleId="85CF850AB58341AE8832CE10BD7ADCAE">
    <w:name w:val="85CF850AB58341AE8832CE10BD7ADCAE"/>
  </w:style>
  <w:style w:type="paragraph" w:customStyle="1" w:styleId="D65431F9A8184CF6AA076AD5A9A448D1">
    <w:name w:val="D65431F9A8184CF6AA076AD5A9A448D1"/>
  </w:style>
  <w:style w:type="paragraph" w:customStyle="1" w:styleId="F438F9BF7A5C4F48AEB1CE85CD25C924">
    <w:name w:val="F438F9BF7A5C4F48AEB1CE85CD25C924"/>
  </w:style>
  <w:style w:type="paragraph" w:customStyle="1" w:styleId="7814F19461234E40B8CC3446CF07643E">
    <w:name w:val="7814F19461234E40B8CC3446CF07643E"/>
  </w:style>
  <w:style w:type="paragraph" w:customStyle="1" w:styleId="29F3AC6FECC24AD0A5688A91C5D843EF">
    <w:name w:val="29F3AC6FECC24AD0A5688A91C5D843EF"/>
  </w:style>
  <w:style w:type="paragraph" w:customStyle="1" w:styleId="AC350EF64ED544FF91B2BBD36AD45287">
    <w:name w:val="AC350EF64ED544FF91B2BBD36AD45287"/>
  </w:style>
  <w:style w:type="paragraph" w:customStyle="1" w:styleId="884C677B2B7143AAAB361556D9FF8BCA">
    <w:name w:val="884C677B2B7143AAAB361556D9FF8BCA"/>
  </w:style>
  <w:style w:type="paragraph" w:customStyle="1" w:styleId="B6D335021E4E40F09AF868AC3D7E099D">
    <w:name w:val="B6D335021E4E40F09AF868AC3D7E099D"/>
  </w:style>
  <w:style w:type="paragraph" w:customStyle="1" w:styleId="7F483F306164482889A366D27C8731A6">
    <w:name w:val="7F483F306164482889A366D27C8731A6"/>
  </w:style>
  <w:style w:type="paragraph" w:customStyle="1" w:styleId="F8BC5D34C8D74DF79CE03416EB0649CD">
    <w:name w:val="F8BC5D34C8D74DF79CE03416EB0649CD"/>
    <w:rsid w:val="00D352E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0</TotalTime>
  <Pages>9</Pages>
  <Words>2180</Words>
  <Characters>12431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2023-01-06T17:44:00Z</dcterms:created>
  <dcterms:modified xsi:type="dcterms:W3CDTF">2023-01-06T17:44:00Z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